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F82D69" w:rsidRPr="00F82D69" w14:paraId="069D88DB" w14:textId="77777777" w:rsidTr="00007728">
        <w:trPr>
          <w:trHeight w:hRule="exact" w:val="1800"/>
        </w:trPr>
        <w:tc>
          <w:tcPr>
            <w:tcW w:w="9360" w:type="dxa"/>
            <w:tcMar>
              <w:top w:w="0" w:type="dxa"/>
              <w:bottom w:w="0" w:type="dxa"/>
            </w:tcMar>
          </w:tcPr>
          <w:p w14:paraId="67032A82" w14:textId="77777777" w:rsidR="00692703" w:rsidRPr="00F82D69" w:rsidRDefault="00352DCF" w:rsidP="000C2381">
            <w:pPr>
              <w:pStyle w:val="ContactInfo"/>
              <w:rPr>
                <w:color w:val="000000" w:themeColor="text1"/>
              </w:rPr>
            </w:pPr>
            <w:r w:rsidRPr="00F82D69">
              <w:rPr>
                <w:color w:val="000000" w:themeColor="text1"/>
              </w:rPr>
              <w:t>NEHA</w:t>
            </w:r>
            <w:r w:rsidR="00692703" w:rsidRPr="00F82D69">
              <w:rPr>
                <w:color w:val="000000" w:themeColor="text1"/>
              </w:rPr>
              <w:t xml:space="preserve"> </w:t>
            </w:r>
            <w:r w:rsidRPr="00F82D69">
              <w:rPr>
                <w:rStyle w:val="IntenseEmphasis"/>
                <w:color w:val="000000" w:themeColor="text1"/>
              </w:rPr>
              <w:t>P</w:t>
            </w:r>
          </w:p>
          <w:p w14:paraId="7F82A9DE" w14:textId="77777777" w:rsidR="00692703" w:rsidRPr="00F82D69" w:rsidRDefault="00352DCF" w:rsidP="00913946">
            <w:pPr>
              <w:pStyle w:val="ContactInfo"/>
              <w:contextualSpacing w:val="0"/>
              <w:rPr>
                <w:color w:val="000000" w:themeColor="text1"/>
              </w:rPr>
            </w:pPr>
            <w:r w:rsidRPr="00F82D69">
              <w:rPr>
                <w:color w:val="000000" w:themeColor="text1"/>
              </w:rPr>
              <w:t>Bangalore</w:t>
            </w:r>
            <w:r w:rsidR="00692703" w:rsidRPr="00F82D69">
              <w:rPr>
                <w:color w:val="000000" w:themeColor="text1"/>
              </w:rPr>
              <w:t xml:space="preserve"> </w:t>
            </w:r>
            <w:sdt>
              <w:sdtPr>
                <w:rPr>
                  <w:color w:val="000000" w:themeColor="text1"/>
                </w:rPr>
                <w:alias w:val="Divider dot:"/>
                <w:tag w:val="Divider dot:"/>
                <w:id w:val="-1459182552"/>
                <w:placeholder>
                  <w:docPart w:val="6E42B996A63946A89C3CF82AD7E4F0BE"/>
                </w:placeholder>
                <w:temporary/>
                <w:showingPlcHdr/>
                <w15:appearance w15:val="hidden"/>
              </w:sdtPr>
              <w:sdtEndPr/>
              <w:sdtContent>
                <w:r w:rsidR="00692703" w:rsidRPr="00F82D69">
                  <w:rPr>
                    <w:color w:val="000000" w:themeColor="text1"/>
                  </w:rPr>
                  <w:t>·</w:t>
                </w:r>
              </w:sdtContent>
            </w:sdt>
            <w:r w:rsidR="00692703" w:rsidRPr="00F82D69">
              <w:rPr>
                <w:color w:val="000000" w:themeColor="text1"/>
              </w:rPr>
              <w:t xml:space="preserve"> </w:t>
            </w:r>
            <w:r w:rsidRPr="00F82D69">
              <w:rPr>
                <w:color w:val="000000" w:themeColor="text1"/>
              </w:rPr>
              <w:t>9482580914</w:t>
            </w:r>
          </w:p>
          <w:p w14:paraId="52BBB863" w14:textId="1CB2F5FF" w:rsidR="00692703" w:rsidRPr="00F82D69" w:rsidRDefault="00270610" w:rsidP="00913946">
            <w:pPr>
              <w:pStyle w:val="ContactInfoEmphasis"/>
              <w:contextualSpacing w:val="0"/>
              <w:rPr>
                <w:color w:val="000000" w:themeColor="text1"/>
              </w:rPr>
            </w:pPr>
            <w:r w:rsidRPr="00F82D69">
              <w:rPr>
                <w:color w:val="000000" w:themeColor="text1"/>
              </w:rPr>
              <w:t xml:space="preserve">Email - msneha.v1987@gmail.com   Linkdin </w:t>
            </w:r>
            <w:r w:rsidR="00023ED8" w:rsidRPr="00F82D69">
              <w:rPr>
                <w:color w:val="000000" w:themeColor="text1"/>
              </w:rPr>
              <w:t xml:space="preserve">- </w:t>
            </w:r>
            <w:hyperlink r:id="rId7" w:history="1">
              <w:r w:rsidR="00D81901" w:rsidRPr="00F82D69">
                <w:rPr>
                  <w:rStyle w:val="Hyperlink"/>
                  <w:color w:val="000000" w:themeColor="text1"/>
                </w:rPr>
                <w:t>neha-verma-4981a950</w:t>
              </w:r>
            </w:hyperlink>
          </w:p>
        </w:tc>
      </w:tr>
      <w:tr w:rsidR="00F82D69" w:rsidRPr="00F82D69" w14:paraId="35530E16" w14:textId="77777777" w:rsidTr="00692703">
        <w:tc>
          <w:tcPr>
            <w:tcW w:w="9360" w:type="dxa"/>
            <w:tcMar>
              <w:top w:w="432" w:type="dxa"/>
            </w:tcMar>
          </w:tcPr>
          <w:p w14:paraId="6497F9B2" w14:textId="6EE462D0" w:rsidR="00813174" w:rsidRPr="00F82D69" w:rsidRDefault="00885271" w:rsidP="00F179BA">
            <w:pPr>
              <w:contextualSpacing w:val="0"/>
              <w:rPr>
                <w:color w:val="000000" w:themeColor="text1"/>
              </w:rPr>
            </w:pPr>
            <w:bookmarkStart w:id="0" w:name="_Hlk7010117"/>
            <w:r w:rsidRPr="00F82D69">
              <w:rPr>
                <w:color w:val="000000" w:themeColor="text1"/>
              </w:rPr>
              <w:t>Analytical</w:t>
            </w:r>
            <w:r w:rsidR="00813174" w:rsidRPr="00F82D69">
              <w:rPr>
                <w:color w:val="000000" w:themeColor="text1"/>
              </w:rPr>
              <w:t xml:space="preserve">, </w:t>
            </w:r>
            <w:r w:rsidRPr="00F82D69">
              <w:rPr>
                <w:color w:val="000000" w:themeColor="text1"/>
              </w:rPr>
              <w:t>client focused</w:t>
            </w:r>
            <w:r w:rsidR="00813174" w:rsidRPr="00F82D69">
              <w:rPr>
                <w:color w:val="000000" w:themeColor="text1"/>
              </w:rPr>
              <w:t xml:space="preserve"> and detailed-oriented system QA analyst with over </w:t>
            </w:r>
            <w:r w:rsidR="00917B94">
              <w:rPr>
                <w:color w:val="000000" w:themeColor="text1"/>
              </w:rPr>
              <w:t xml:space="preserve">8 </w:t>
            </w:r>
            <w:r w:rsidR="00813174" w:rsidRPr="00F82D69">
              <w:rPr>
                <w:color w:val="000000" w:themeColor="text1"/>
              </w:rPr>
              <w:t>years of Experience testing Web based application of UI functional Automation.</w:t>
            </w:r>
            <w:bookmarkEnd w:id="0"/>
          </w:p>
        </w:tc>
      </w:tr>
    </w:tbl>
    <w:p w14:paraId="4E503576" w14:textId="77777777" w:rsidR="004E01EB" w:rsidRPr="00F82D69" w:rsidRDefault="004A42E8" w:rsidP="004E01EB">
      <w:pPr>
        <w:pStyle w:val="Heading1"/>
        <w:rPr>
          <w:color w:val="000000" w:themeColor="text1"/>
        </w:rPr>
      </w:pPr>
      <w:sdt>
        <w:sdtPr>
          <w:rPr>
            <w:color w:val="000000" w:themeColor="text1"/>
          </w:rPr>
          <w:alias w:val="Experience:"/>
          <w:tag w:val="Experience:"/>
          <w:id w:val="-1983300934"/>
          <w:placeholder>
            <w:docPart w:val="EF474B1E432049BAAA550A2ED788975D"/>
          </w:placeholder>
          <w:temporary/>
          <w:showingPlcHdr/>
          <w15:appearance w15:val="hidden"/>
        </w:sdtPr>
        <w:sdtEndPr/>
        <w:sdtContent>
          <w:r w:rsidR="004E01EB" w:rsidRPr="00F82D69">
            <w:rPr>
              <w:color w:val="000000" w:themeColor="text1"/>
            </w:rPr>
            <w:t>Experience</w:t>
          </w:r>
        </w:sdtContent>
      </w:sdt>
    </w:p>
    <w:tbl>
      <w:tblPr>
        <w:tblStyle w:val="TableGrid"/>
        <w:tblW w:w="4815" w:type="pct"/>
        <w:tblInd w:w="5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8992"/>
      </w:tblGrid>
      <w:tr w:rsidR="00F82D69" w:rsidRPr="00F82D69" w14:paraId="01A0583B" w14:textId="77777777" w:rsidTr="00151DC7">
        <w:tc>
          <w:tcPr>
            <w:tcW w:w="8992" w:type="dxa"/>
          </w:tcPr>
          <w:p w14:paraId="761FD70A" w14:textId="0EC2205F" w:rsidR="001D0BF1" w:rsidRPr="00F82D69" w:rsidRDefault="00E77569" w:rsidP="001D0BF1">
            <w:pPr>
              <w:pStyle w:val="Heading3"/>
              <w:contextualSpacing w:val="0"/>
              <w:outlineLvl w:val="2"/>
              <w:rPr>
                <w:color w:val="000000" w:themeColor="text1"/>
              </w:rPr>
            </w:pPr>
            <w:r w:rsidRPr="00F82D69">
              <w:rPr>
                <w:color w:val="000000" w:themeColor="text1"/>
              </w:rPr>
              <w:t>Sep 2014</w:t>
            </w:r>
            <w:r w:rsidR="001D0BF1" w:rsidRPr="00F82D69">
              <w:rPr>
                <w:color w:val="000000" w:themeColor="text1"/>
              </w:rPr>
              <w:t xml:space="preserve"> – </w:t>
            </w:r>
            <w:r w:rsidRPr="00F82D69">
              <w:rPr>
                <w:color w:val="000000" w:themeColor="text1"/>
              </w:rPr>
              <w:t>Present</w:t>
            </w:r>
          </w:p>
          <w:p w14:paraId="3E899F68" w14:textId="7BBBBB0F" w:rsidR="001D0BF1" w:rsidRPr="00D75D79" w:rsidRDefault="00E77569" w:rsidP="001D0BF1">
            <w:pPr>
              <w:pStyle w:val="Heading2"/>
              <w:contextualSpacing w:val="0"/>
              <w:outlineLvl w:val="1"/>
              <w:rPr>
                <w:b w:val="0"/>
                <w:bCs/>
                <w:color w:val="000000" w:themeColor="text1"/>
                <w:sz w:val="22"/>
                <w:szCs w:val="22"/>
              </w:rPr>
            </w:pPr>
            <w:r w:rsidRPr="00D75D79">
              <w:rPr>
                <w:b w:val="0"/>
                <w:bCs/>
                <w:color w:val="000000" w:themeColor="text1"/>
                <w:sz w:val="22"/>
                <w:szCs w:val="22"/>
              </w:rPr>
              <w:t>Lead QA Engineer</w:t>
            </w:r>
            <w:r w:rsidR="001D0BF1" w:rsidRPr="00D75D79">
              <w:rPr>
                <w:b w:val="0"/>
                <w:bCs/>
                <w:color w:val="000000" w:themeColor="text1"/>
                <w:sz w:val="22"/>
                <w:szCs w:val="22"/>
              </w:rPr>
              <w:t xml:space="preserve">, </w:t>
            </w:r>
            <w:r w:rsidRPr="00D75D79">
              <w:rPr>
                <w:rStyle w:val="SubtleReference"/>
                <w:color w:val="000000" w:themeColor="text1"/>
                <w:sz w:val="22"/>
                <w:szCs w:val="22"/>
              </w:rPr>
              <w:t>Tavant technology india pvt ltd</w:t>
            </w:r>
          </w:p>
          <w:p w14:paraId="5A99BDF8" w14:textId="673B963C" w:rsidR="00E77569" w:rsidRPr="00F82D69" w:rsidRDefault="00E77569" w:rsidP="00960A88">
            <w:pPr>
              <w:pStyle w:val="ListParagraph"/>
              <w:numPr>
                <w:ilvl w:val="0"/>
                <w:numId w:val="14"/>
              </w:numPr>
              <w:rPr>
                <w:color w:val="000000" w:themeColor="text1"/>
              </w:rPr>
            </w:pPr>
            <w:r w:rsidRPr="00F82D69">
              <w:rPr>
                <w:color w:val="000000" w:themeColor="text1"/>
              </w:rPr>
              <w:t xml:space="preserve">I am </w:t>
            </w:r>
            <w:r w:rsidR="002816CE">
              <w:rPr>
                <w:color w:val="000000" w:themeColor="text1"/>
              </w:rPr>
              <w:t>sharing knowledge as</w:t>
            </w:r>
            <w:r w:rsidRPr="00F82D69">
              <w:rPr>
                <w:color w:val="000000" w:themeColor="text1"/>
              </w:rPr>
              <w:t xml:space="preserve"> automation test engineer with more than </w:t>
            </w:r>
            <w:r w:rsidR="00C524EF">
              <w:rPr>
                <w:color w:val="000000" w:themeColor="text1"/>
              </w:rPr>
              <w:t>8</w:t>
            </w:r>
            <w:r w:rsidRPr="00F82D69">
              <w:rPr>
                <w:color w:val="000000" w:themeColor="text1"/>
              </w:rPr>
              <w:t xml:space="preserve"> years of experience in architecting, designing &amp; developing Automation Framework customized for testing web-based UI applications, SOAP based and REST based webservices(microservices)</w:t>
            </w:r>
          </w:p>
          <w:p w14:paraId="5719B83F" w14:textId="277BC34D" w:rsidR="00E77569" w:rsidRPr="00F82D69" w:rsidRDefault="000E3262" w:rsidP="00960A88">
            <w:pPr>
              <w:pStyle w:val="ListParagraph"/>
              <w:numPr>
                <w:ilvl w:val="0"/>
                <w:numId w:val="14"/>
              </w:numPr>
              <w:rPr>
                <w:color w:val="000000" w:themeColor="text1"/>
              </w:rPr>
            </w:pPr>
            <w:r>
              <w:rPr>
                <w:color w:val="000000" w:themeColor="text1"/>
              </w:rPr>
              <w:t>5</w:t>
            </w:r>
            <w:r w:rsidR="00E77569" w:rsidRPr="00F82D69">
              <w:rPr>
                <w:color w:val="000000" w:themeColor="text1"/>
              </w:rPr>
              <w:t>+ years of experience in formulating test automation strategy by using TDD (Test driven development), BDD (Behavior driven development)</w:t>
            </w:r>
          </w:p>
          <w:p w14:paraId="10BE2AF9" w14:textId="77777777" w:rsidR="00E77569" w:rsidRPr="00F82D69" w:rsidRDefault="00E77569" w:rsidP="00960A88">
            <w:pPr>
              <w:pStyle w:val="ListParagraph"/>
              <w:numPr>
                <w:ilvl w:val="0"/>
                <w:numId w:val="14"/>
              </w:numPr>
              <w:rPr>
                <w:color w:val="000000" w:themeColor="text1"/>
              </w:rPr>
            </w:pPr>
            <w:r w:rsidRPr="00F82D69">
              <w:rPr>
                <w:color w:val="000000" w:themeColor="text1"/>
              </w:rPr>
              <w:t>Specialized in designing TDD for web applications- UI automation using Java with selenium.</w:t>
            </w:r>
          </w:p>
          <w:p w14:paraId="6A833D04" w14:textId="7817FA9E" w:rsidR="00E77569" w:rsidRDefault="00E77569" w:rsidP="00960A88">
            <w:pPr>
              <w:pStyle w:val="ListParagraph"/>
              <w:numPr>
                <w:ilvl w:val="0"/>
                <w:numId w:val="14"/>
              </w:numPr>
              <w:rPr>
                <w:color w:val="000000" w:themeColor="text1"/>
              </w:rPr>
            </w:pPr>
            <w:r w:rsidRPr="00F82D69">
              <w:rPr>
                <w:color w:val="000000" w:themeColor="text1"/>
              </w:rPr>
              <w:t>Extensively used automation testing tools and framework like Selenium Web driver, Cucumbe</w:t>
            </w:r>
            <w:r w:rsidR="00960A88" w:rsidRPr="00F82D69">
              <w:rPr>
                <w:color w:val="000000" w:themeColor="text1"/>
              </w:rPr>
              <w:t>r</w:t>
            </w:r>
            <w:r w:rsidRPr="00F82D69">
              <w:rPr>
                <w:color w:val="000000" w:themeColor="text1"/>
              </w:rPr>
              <w:t>, Katalon studio, Soap UI, Postman.</w:t>
            </w:r>
          </w:p>
          <w:p w14:paraId="39EBB4A2" w14:textId="77777777" w:rsidR="00CD31F5" w:rsidRDefault="00CD31F5" w:rsidP="00960A88">
            <w:pPr>
              <w:pStyle w:val="ListParagraph"/>
              <w:numPr>
                <w:ilvl w:val="0"/>
                <w:numId w:val="14"/>
              </w:numPr>
              <w:rPr>
                <w:color w:val="000000" w:themeColor="text1"/>
              </w:rPr>
            </w:pPr>
            <w:r>
              <w:rPr>
                <w:color w:val="000000" w:themeColor="text1"/>
              </w:rPr>
              <w:t>Working experience in functional testing for IOT use case using cloud platform</w:t>
            </w:r>
          </w:p>
          <w:p w14:paraId="4AF66FA4" w14:textId="0AE67378" w:rsidR="00CD31F5" w:rsidRPr="00F82D69" w:rsidRDefault="00CD31F5" w:rsidP="00960A88">
            <w:pPr>
              <w:pStyle w:val="ListParagraph"/>
              <w:numPr>
                <w:ilvl w:val="0"/>
                <w:numId w:val="14"/>
              </w:numPr>
              <w:rPr>
                <w:color w:val="000000" w:themeColor="text1"/>
              </w:rPr>
            </w:pPr>
            <w:r w:rsidRPr="00CD31F5">
              <w:rPr>
                <w:color w:val="000000" w:themeColor="text1"/>
              </w:rPr>
              <w:t xml:space="preserve">Experience working in </w:t>
            </w:r>
            <w:r w:rsidR="00515DAB" w:rsidRPr="00CD31F5">
              <w:rPr>
                <w:color w:val="000000" w:themeColor="text1"/>
              </w:rPr>
              <w:t>Linux</w:t>
            </w:r>
            <w:r w:rsidRPr="00CD31F5">
              <w:rPr>
                <w:color w:val="000000" w:themeColor="text1"/>
              </w:rPr>
              <w:t xml:space="preserve"> &amp; docker environments</w:t>
            </w:r>
            <w:r>
              <w:rPr>
                <w:color w:val="000000" w:themeColor="text1"/>
              </w:rPr>
              <w:t xml:space="preserve"> </w:t>
            </w:r>
          </w:p>
          <w:p w14:paraId="47C8A2E3" w14:textId="162CCAB5" w:rsidR="00E77569" w:rsidRPr="00F82D69" w:rsidRDefault="00E77569" w:rsidP="00960A88">
            <w:pPr>
              <w:pStyle w:val="ListParagraph"/>
              <w:numPr>
                <w:ilvl w:val="0"/>
                <w:numId w:val="14"/>
              </w:numPr>
              <w:rPr>
                <w:color w:val="000000" w:themeColor="text1"/>
              </w:rPr>
            </w:pPr>
            <w:r w:rsidRPr="00F82D69">
              <w:rPr>
                <w:color w:val="000000" w:themeColor="text1"/>
              </w:rPr>
              <w:t>Followed Agile/Scrum approach t</w:t>
            </w:r>
            <w:r w:rsidR="008469F0">
              <w:rPr>
                <w:color w:val="000000" w:themeColor="text1"/>
              </w:rPr>
              <w:t>o</w:t>
            </w:r>
            <w:r w:rsidRPr="00F82D69">
              <w:rPr>
                <w:color w:val="000000" w:themeColor="text1"/>
              </w:rPr>
              <w:t xml:space="preserve"> automation/ Utility design, develop and </w:t>
            </w:r>
            <w:r w:rsidR="008469F0">
              <w:rPr>
                <w:color w:val="000000" w:themeColor="text1"/>
              </w:rPr>
              <w:t xml:space="preserve">functional </w:t>
            </w:r>
            <w:r w:rsidRPr="00F82D69">
              <w:rPr>
                <w:color w:val="000000" w:themeColor="text1"/>
              </w:rPr>
              <w:t>testing</w:t>
            </w:r>
            <w:r w:rsidR="002242BB">
              <w:rPr>
                <w:color w:val="000000" w:themeColor="text1"/>
              </w:rPr>
              <w:t xml:space="preserve"> and Regression testing.</w:t>
            </w:r>
          </w:p>
          <w:p w14:paraId="771DAF89" w14:textId="1EE9B4EE" w:rsidR="00E77569" w:rsidRPr="00F82D69" w:rsidRDefault="00E77569" w:rsidP="00960A88">
            <w:pPr>
              <w:pStyle w:val="ListParagraph"/>
              <w:numPr>
                <w:ilvl w:val="0"/>
                <w:numId w:val="14"/>
              </w:numPr>
              <w:rPr>
                <w:color w:val="000000" w:themeColor="text1"/>
              </w:rPr>
            </w:pPr>
            <w:r w:rsidRPr="00F82D69">
              <w:rPr>
                <w:color w:val="000000" w:themeColor="text1"/>
              </w:rPr>
              <w:t>Experience in writing</w:t>
            </w:r>
            <w:r w:rsidR="00AD243A">
              <w:rPr>
                <w:color w:val="000000" w:themeColor="text1"/>
              </w:rPr>
              <w:t xml:space="preserve"> automation using C#,</w:t>
            </w:r>
            <w:r w:rsidR="00515DAB">
              <w:rPr>
                <w:color w:val="000000" w:themeColor="text1"/>
              </w:rPr>
              <w:t xml:space="preserve"> </w:t>
            </w:r>
            <w:r w:rsidR="00AD243A">
              <w:rPr>
                <w:color w:val="000000" w:themeColor="text1"/>
              </w:rPr>
              <w:t xml:space="preserve">nUnit and Extent reporting </w:t>
            </w:r>
            <w:r w:rsidR="00EA6B98">
              <w:rPr>
                <w:color w:val="000000" w:themeColor="text1"/>
              </w:rPr>
              <w:t>framework</w:t>
            </w:r>
            <w:r w:rsidR="00EA6B98" w:rsidRPr="00F82D69">
              <w:rPr>
                <w:color w:val="000000" w:themeColor="text1"/>
              </w:rPr>
              <w:t>.</w:t>
            </w:r>
          </w:p>
          <w:p w14:paraId="6F3F72FB" w14:textId="35A69A43" w:rsidR="00E77569" w:rsidRPr="00F82D69" w:rsidRDefault="00E77569" w:rsidP="00960A88">
            <w:pPr>
              <w:pStyle w:val="ListParagraph"/>
              <w:numPr>
                <w:ilvl w:val="0"/>
                <w:numId w:val="14"/>
              </w:numPr>
              <w:suppressAutoHyphens/>
              <w:textAlignment w:val="baseline"/>
              <w:rPr>
                <w:color w:val="000000" w:themeColor="text1"/>
              </w:rPr>
            </w:pPr>
            <w:r w:rsidRPr="00F82D69">
              <w:rPr>
                <w:color w:val="000000" w:themeColor="text1"/>
              </w:rPr>
              <w:t xml:space="preserve">Good knowledge configuration on Jenkins, </w:t>
            </w:r>
            <w:r w:rsidR="00A916D1">
              <w:rPr>
                <w:color w:val="000000" w:themeColor="text1"/>
              </w:rPr>
              <w:t xml:space="preserve">Katalon Analytics </w:t>
            </w:r>
            <w:r w:rsidRPr="00F82D69">
              <w:rPr>
                <w:color w:val="000000" w:themeColor="text1"/>
              </w:rPr>
              <w:t>for CI/CD and Peer review of code and merge through repository -GitHub, SVN.</w:t>
            </w:r>
          </w:p>
          <w:p w14:paraId="702AFD45" w14:textId="5B2511C8" w:rsidR="00E77569" w:rsidRPr="00F82D69" w:rsidRDefault="00E77569" w:rsidP="00960A88">
            <w:pPr>
              <w:pStyle w:val="ListParagraph"/>
              <w:numPr>
                <w:ilvl w:val="0"/>
                <w:numId w:val="14"/>
              </w:numPr>
              <w:suppressAutoHyphens/>
              <w:textAlignment w:val="baseline"/>
              <w:rPr>
                <w:color w:val="000000" w:themeColor="text1"/>
              </w:rPr>
            </w:pPr>
            <w:r w:rsidRPr="00F82D69">
              <w:rPr>
                <w:color w:val="000000" w:themeColor="text1"/>
              </w:rPr>
              <w:t xml:space="preserve">Hand on experience on Selenium web driver, TestNG, Maven, Jenkins, core java, python, Cucumber, Gherkins, REST webservices using Postman, MySQL database, Java collections, Data structure, Exception handling, Object oriented programming (OOPs) concepts, </w:t>
            </w:r>
            <w:r w:rsidRPr="0006488B">
              <w:rPr>
                <w:b/>
                <w:bCs/>
                <w:color w:val="000000" w:themeColor="text1"/>
              </w:rPr>
              <w:t xml:space="preserve">currently </w:t>
            </w:r>
            <w:r w:rsidR="0006488B" w:rsidRPr="0006488B">
              <w:rPr>
                <w:b/>
                <w:bCs/>
                <w:color w:val="000000" w:themeColor="text1"/>
              </w:rPr>
              <w:t>working on</w:t>
            </w:r>
            <w:r w:rsidRPr="0006488B">
              <w:rPr>
                <w:b/>
                <w:bCs/>
                <w:color w:val="000000" w:themeColor="text1"/>
              </w:rPr>
              <w:t xml:space="preserve"> Katalon studio with Groovy, Katalon analytics</w:t>
            </w:r>
            <w:r w:rsidRPr="00F82D69">
              <w:rPr>
                <w:color w:val="000000" w:themeColor="text1"/>
              </w:rPr>
              <w:t xml:space="preserve"> </w:t>
            </w:r>
          </w:p>
          <w:p w14:paraId="3C432419" w14:textId="77777777" w:rsidR="00E77569" w:rsidRPr="00F82D69" w:rsidRDefault="00E77569" w:rsidP="00960A88">
            <w:pPr>
              <w:pStyle w:val="ListParagraph"/>
              <w:numPr>
                <w:ilvl w:val="0"/>
                <w:numId w:val="14"/>
              </w:numPr>
              <w:rPr>
                <w:color w:val="000000" w:themeColor="text1"/>
              </w:rPr>
            </w:pPr>
            <w:r w:rsidRPr="00F82D69">
              <w:rPr>
                <w:color w:val="000000" w:themeColor="text1"/>
              </w:rPr>
              <w:t>I strongly believe in ‘Learning is the only way to become more innovative’</w:t>
            </w:r>
          </w:p>
          <w:p w14:paraId="40B52D87" w14:textId="03A77873" w:rsidR="001E3120" w:rsidRPr="00F82D69" w:rsidRDefault="001E3120" w:rsidP="001D0BF1">
            <w:pPr>
              <w:contextualSpacing w:val="0"/>
              <w:rPr>
                <w:color w:val="000000" w:themeColor="text1"/>
              </w:rPr>
            </w:pPr>
          </w:p>
        </w:tc>
      </w:tr>
      <w:tr w:rsidR="00F82D69" w:rsidRPr="00F82D69" w14:paraId="63EB7CB9" w14:textId="77777777" w:rsidTr="00151DC7">
        <w:tc>
          <w:tcPr>
            <w:tcW w:w="8992" w:type="dxa"/>
            <w:tcMar>
              <w:top w:w="216" w:type="dxa"/>
            </w:tcMar>
          </w:tcPr>
          <w:p w14:paraId="7F658E25" w14:textId="421EC957" w:rsidR="00F61DF9" w:rsidRPr="00F82D69" w:rsidRDefault="00DA6562" w:rsidP="00F61DF9">
            <w:pPr>
              <w:pStyle w:val="Heading3"/>
              <w:contextualSpacing w:val="0"/>
              <w:outlineLvl w:val="2"/>
              <w:rPr>
                <w:color w:val="000000" w:themeColor="text1"/>
              </w:rPr>
            </w:pPr>
            <w:r w:rsidRPr="00F82D69">
              <w:rPr>
                <w:color w:val="000000" w:themeColor="text1"/>
              </w:rPr>
              <w:t>Aug 2011</w:t>
            </w:r>
            <w:r w:rsidR="00F61DF9" w:rsidRPr="00F82D69">
              <w:rPr>
                <w:color w:val="000000" w:themeColor="text1"/>
              </w:rPr>
              <w:t xml:space="preserve"> – </w:t>
            </w:r>
            <w:r w:rsidRPr="00F82D69">
              <w:rPr>
                <w:color w:val="000000" w:themeColor="text1"/>
              </w:rPr>
              <w:t>2014</w:t>
            </w:r>
          </w:p>
          <w:p w14:paraId="760B22EA" w14:textId="64F323BC" w:rsidR="00F61DF9" w:rsidRPr="00D75D79" w:rsidRDefault="00DA6562" w:rsidP="00F61DF9">
            <w:pPr>
              <w:pStyle w:val="Heading2"/>
              <w:contextualSpacing w:val="0"/>
              <w:outlineLvl w:val="1"/>
              <w:rPr>
                <w:color w:val="000000" w:themeColor="text1"/>
                <w:sz w:val="22"/>
                <w:szCs w:val="22"/>
              </w:rPr>
            </w:pPr>
            <w:r w:rsidRPr="00D75D79">
              <w:rPr>
                <w:b w:val="0"/>
                <w:bCs/>
                <w:color w:val="000000" w:themeColor="text1"/>
                <w:sz w:val="22"/>
                <w:szCs w:val="22"/>
              </w:rPr>
              <w:t>Quality Engineer</w:t>
            </w:r>
            <w:r w:rsidR="00F61DF9" w:rsidRPr="00D75D79">
              <w:rPr>
                <w:color w:val="000000" w:themeColor="text1"/>
                <w:sz w:val="22"/>
                <w:szCs w:val="22"/>
              </w:rPr>
              <w:t xml:space="preserve">, </w:t>
            </w:r>
            <w:r w:rsidRPr="00D75D79">
              <w:rPr>
                <w:rStyle w:val="SubtleReference"/>
                <w:color w:val="000000" w:themeColor="text1"/>
                <w:sz w:val="22"/>
                <w:szCs w:val="22"/>
              </w:rPr>
              <w:t>EAFT Technology india pvt ltd</w:t>
            </w:r>
          </w:p>
          <w:p w14:paraId="244771F5" w14:textId="24CF6A39" w:rsidR="009A64BB" w:rsidRPr="00F82D69" w:rsidRDefault="003E3949" w:rsidP="00B858FE">
            <w:pPr>
              <w:pStyle w:val="ListParagraph"/>
              <w:numPr>
                <w:ilvl w:val="0"/>
                <w:numId w:val="15"/>
              </w:numPr>
              <w:rPr>
                <w:color w:val="000000" w:themeColor="text1"/>
              </w:rPr>
            </w:pPr>
            <w:r w:rsidRPr="00F82D69">
              <w:rPr>
                <w:color w:val="000000" w:themeColor="text1"/>
              </w:rPr>
              <w:t xml:space="preserve">Worked on UI automation testing using open source tools - Selenium, Test NG, Allure framework, Junit, Maven, Jenkins, </w:t>
            </w:r>
            <w:r w:rsidR="00F179BA" w:rsidRPr="00F82D69">
              <w:rPr>
                <w:color w:val="000000" w:themeColor="text1"/>
              </w:rPr>
              <w:t>Behavior</w:t>
            </w:r>
            <w:r w:rsidRPr="00F82D69">
              <w:rPr>
                <w:color w:val="000000" w:themeColor="text1"/>
              </w:rPr>
              <w:t xml:space="preserve"> Driven Development (BDD), Cucumber.</w:t>
            </w:r>
          </w:p>
        </w:tc>
      </w:tr>
    </w:tbl>
    <w:p w14:paraId="347358BD" w14:textId="77777777" w:rsidR="00C438FE" w:rsidRPr="00F82D69" w:rsidRDefault="00C438FE" w:rsidP="00C438FE">
      <w:pPr>
        <w:pStyle w:val="Heading1"/>
        <w:rPr>
          <w:color w:val="000000" w:themeColor="text1"/>
        </w:rPr>
      </w:pPr>
      <w:r w:rsidRPr="00F82D69">
        <w:rPr>
          <w:color w:val="000000" w:themeColor="text1"/>
        </w:rPr>
        <w:t>Work History</w:t>
      </w:r>
    </w:p>
    <w:p w14:paraId="0744543B" w14:textId="45B24152" w:rsidR="001A4B20" w:rsidRDefault="001A4B20" w:rsidP="00C438FE">
      <w:pPr>
        <w:rPr>
          <w:b/>
          <w:color w:val="000000" w:themeColor="text1"/>
        </w:rPr>
      </w:pPr>
      <w:r>
        <w:rPr>
          <w:b/>
          <w:color w:val="000000" w:themeColor="text1"/>
        </w:rPr>
        <w:t xml:space="preserve">#1. </w:t>
      </w:r>
      <w:proofErr w:type="spellStart"/>
      <w:r>
        <w:rPr>
          <w:b/>
          <w:color w:val="000000" w:themeColor="text1"/>
        </w:rPr>
        <w:t>HomePoint</w:t>
      </w:r>
      <w:proofErr w:type="spellEnd"/>
      <w:r>
        <w:rPr>
          <w:b/>
          <w:color w:val="000000" w:themeColor="text1"/>
        </w:rPr>
        <w:t xml:space="preserve"> Financial – California</w:t>
      </w:r>
    </w:p>
    <w:p w14:paraId="01C60C12" w14:textId="2FCE0523" w:rsidR="001A4B20" w:rsidRDefault="001A4B20" w:rsidP="00C438FE">
      <w:pPr>
        <w:rPr>
          <w:color w:val="000000" w:themeColor="text1"/>
        </w:rPr>
      </w:pPr>
      <w:r w:rsidRPr="001A4B20">
        <w:rPr>
          <w:color w:val="000000" w:themeColor="text1"/>
        </w:rPr>
        <w:t>Oct 10/2019 to present</w:t>
      </w:r>
    </w:p>
    <w:p w14:paraId="0DA7E5BC" w14:textId="77777777" w:rsidR="0006488B" w:rsidRPr="001A4B20" w:rsidRDefault="0006488B" w:rsidP="00C438FE">
      <w:pPr>
        <w:rPr>
          <w:color w:val="000000" w:themeColor="text1"/>
        </w:rPr>
      </w:pPr>
    </w:p>
    <w:p w14:paraId="794DD99D" w14:textId="0638C0C9" w:rsidR="001A4B20" w:rsidRDefault="00177388" w:rsidP="00C438FE">
      <w:pPr>
        <w:rPr>
          <w:color w:val="000000" w:themeColor="text1"/>
        </w:rPr>
      </w:pPr>
      <w:r w:rsidRPr="00177388">
        <w:rPr>
          <w:color w:val="000000" w:themeColor="text1"/>
        </w:rPr>
        <w:lastRenderedPageBreak/>
        <w:t xml:space="preserve">Home point </w:t>
      </w:r>
      <w:r>
        <w:rPr>
          <w:color w:val="000000" w:themeColor="text1"/>
        </w:rPr>
        <w:t xml:space="preserve">is </w:t>
      </w:r>
      <w:r w:rsidRPr="00177388">
        <w:rPr>
          <w:color w:val="000000" w:themeColor="text1"/>
        </w:rPr>
        <w:t xml:space="preserve">a licensed mortgage lender providing </w:t>
      </w:r>
      <w:r>
        <w:rPr>
          <w:color w:val="000000" w:themeColor="text1"/>
        </w:rPr>
        <w:t xml:space="preserve">solutions </w:t>
      </w:r>
      <w:r w:rsidRPr="00177388">
        <w:rPr>
          <w:color w:val="000000" w:themeColor="text1"/>
        </w:rPr>
        <w:t>conventional, FHA, USDA, VA and many other loan products.</w:t>
      </w:r>
      <w:r w:rsidR="000A7760" w:rsidRPr="000A7760">
        <w:rPr>
          <w:rFonts w:ascii="Verdana" w:hAnsi="Verdana"/>
          <w:color w:val="000080"/>
          <w:szCs w:val="20"/>
        </w:rPr>
        <w:t xml:space="preserve"> </w:t>
      </w:r>
      <w:r w:rsidR="000A7760" w:rsidRPr="000A7760">
        <w:rPr>
          <w:color w:val="000000" w:themeColor="text1"/>
        </w:rPr>
        <w:t>The system basically cares about the Loan process, document inspections, mortgage calculations and provide solutions for that.</w:t>
      </w:r>
    </w:p>
    <w:p w14:paraId="36B9589C" w14:textId="77777777" w:rsidR="00177388" w:rsidRPr="000A7760" w:rsidRDefault="00177388" w:rsidP="00177388">
      <w:pPr>
        <w:spacing w:after="100"/>
        <w:jc w:val="both"/>
        <w:rPr>
          <w:b/>
          <w:bCs/>
          <w:color w:val="000000" w:themeColor="text1"/>
          <w:u w:val="single"/>
        </w:rPr>
      </w:pPr>
      <w:r w:rsidRPr="000A7760">
        <w:rPr>
          <w:b/>
          <w:bCs/>
          <w:color w:val="000000" w:themeColor="text1"/>
          <w:u w:val="single"/>
        </w:rPr>
        <w:t>Roles &amp; Responsibilities:</w:t>
      </w:r>
    </w:p>
    <w:p w14:paraId="7F892266" w14:textId="63BA132C" w:rsidR="00177388" w:rsidRPr="000A7760" w:rsidRDefault="00177388" w:rsidP="000A7760">
      <w:pPr>
        <w:pStyle w:val="ListParagraph"/>
        <w:numPr>
          <w:ilvl w:val="0"/>
          <w:numId w:val="15"/>
        </w:numPr>
        <w:rPr>
          <w:color w:val="000000" w:themeColor="text1"/>
        </w:rPr>
      </w:pPr>
      <w:r w:rsidRPr="000A7760">
        <w:rPr>
          <w:color w:val="000000" w:themeColor="text1"/>
        </w:rPr>
        <w:t>Identify Test cases for Automation, Design and Developed framework using Katalon studio.</w:t>
      </w:r>
    </w:p>
    <w:p w14:paraId="67D83F26" w14:textId="747E700C" w:rsidR="00177388" w:rsidRPr="000A7760" w:rsidRDefault="00177388" w:rsidP="000A7760">
      <w:pPr>
        <w:pStyle w:val="ListParagraph"/>
        <w:numPr>
          <w:ilvl w:val="0"/>
          <w:numId w:val="15"/>
        </w:numPr>
        <w:rPr>
          <w:color w:val="000000" w:themeColor="text1"/>
        </w:rPr>
      </w:pPr>
      <w:r w:rsidRPr="000A7760">
        <w:rPr>
          <w:color w:val="000000" w:themeColor="text1"/>
        </w:rPr>
        <w:t>Writing test scripts, executing test cases and debugging, Involved into Implementing Automation Framework</w:t>
      </w:r>
    </w:p>
    <w:p w14:paraId="63DC8459" w14:textId="6FDE068F" w:rsidR="00177388" w:rsidRPr="000A7760" w:rsidRDefault="00177388" w:rsidP="000A7760">
      <w:pPr>
        <w:pStyle w:val="ListParagraph"/>
        <w:numPr>
          <w:ilvl w:val="0"/>
          <w:numId w:val="15"/>
        </w:numPr>
        <w:rPr>
          <w:color w:val="000000" w:themeColor="text1"/>
        </w:rPr>
      </w:pPr>
      <w:r w:rsidRPr="000A7760">
        <w:rPr>
          <w:color w:val="000000" w:themeColor="text1"/>
        </w:rPr>
        <w:t xml:space="preserve">Regression Testing, support and reviewing Test scripts, Defect reporting, Executing Framework and Analyzing Result. </w:t>
      </w:r>
    </w:p>
    <w:p w14:paraId="33AE8A9F" w14:textId="58235198" w:rsidR="00177388" w:rsidRPr="000A7760" w:rsidRDefault="00177388" w:rsidP="000A7760">
      <w:pPr>
        <w:pStyle w:val="ListParagraph"/>
        <w:numPr>
          <w:ilvl w:val="0"/>
          <w:numId w:val="15"/>
        </w:numPr>
        <w:rPr>
          <w:color w:val="000000" w:themeColor="text1"/>
        </w:rPr>
      </w:pPr>
      <w:r w:rsidRPr="000A7760">
        <w:rPr>
          <w:color w:val="000000" w:themeColor="text1"/>
        </w:rPr>
        <w:t>Integrated test suites into CI/CD using Jenkins with source code management GitHub.</w:t>
      </w:r>
    </w:p>
    <w:p w14:paraId="37E6C9FE" w14:textId="77777777" w:rsidR="001A4B20" w:rsidRDefault="001A4B20" w:rsidP="00C438FE">
      <w:pPr>
        <w:rPr>
          <w:b/>
          <w:color w:val="000000" w:themeColor="text1"/>
        </w:rPr>
      </w:pPr>
    </w:p>
    <w:p w14:paraId="133F1E85" w14:textId="4A4D550A" w:rsidR="00C438FE" w:rsidRPr="00F82D69" w:rsidRDefault="00550AFF" w:rsidP="00C438FE">
      <w:pPr>
        <w:rPr>
          <w:b/>
          <w:color w:val="000000" w:themeColor="text1"/>
        </w:rPr>
      </w:pPr>
      <w:r w:rsidRPr="00F82D69">
        <w:rPr>
          <w:b/>
          <w:color w:val="000000" w:themeColor="text1"/>
        </w:rPr>
        <w:t>#</w:t>
      </w:r>
      <w:r w:rsidR="00177388">
        <w:rPr>
          <w:b/>
          <w:color w:val="000000" w:themeColor="text1"/>
        </w:rPr>
        <w:t>2</w:t>
      </w:r>
      <w:r w:rsidRPr="00F82D69">
        <w:rPr>
          <w:b/>
          <w:color w:val="000000" w:themeColor="text1"/>
        </w:rPr>
        <w:t xml:space="preserve">. </w:t>
      </w:r>
      <w:r w:rsidR="00C438FE" w:rsidRPr="00F82D69">
        <w:rPr>
          <w:b/>
          <w:color w:val="000000" w:themeColor="text1"/>
        </w:rPr>
        <w:t xml:space="preserve">Zip Logix (ZfPlus, ZipTMS, ZFME) – San Francisco </w:t>
      </w:r>
    </w:p>
    <w:p w14:paraId="5D9AEA35" w14:textId="61C8EC5F" w:rsidR="000138E0" w:rsidRPr="00F82D69" w:rsidRDefault="000138E0" w:rsidP="000138E0">
      <w:pPr>
        <w:rPr>
          <w:color w:val="000000" w:themeColor="text1"/>
        </w:rPr>
      </w:pPr>
      <w:r w:rsidRPr="00F82D69">
        <w:rPr>
          <w:color w:val="000000" w:themeColor="text1"/>
        </w:rPr>
        <w:t xml:space="preserve">Sept 09/2014 to </w:t>
      </w:r>
      <w:r w:rsidR="00177388">
        <w:rPr>
          <w:color w:val="000000" w:themeColor="text1"/>
        </w:rPr>
        <w:t>Oct</w:t>
      </w:r>
      <w:r w:rsidR="001A4B20">
        <w:rPr>
          <w:color w:val="000000" w:themeColor="text1"/>
        </w:rPr>
        <w:t xml:space="preserve"> 2019</w:t>
      </w:r>
    </w:p>
    <w:p w14:paraId="5F8A7442" w14:textId="77777777" w:rsidR="000138E0" w:rsidRPr="00F82D69" w:rsidRDefault="000138E0" w:rsidP="00C438FE">
      <w:pPr>
        <w:rPr>
          <w:b/>
          <w:color w:val="000000" w:themeColor="text1"/>
        </w:rPr>
      </w:pPr>
    </w:p>
    <w:p w14:paraId="7AF0A221" w14:textId="452152FE" w:rsidR="00C438FE" w:rsidRPr="00F82D69" w:rsidRDefault="00C438FE" w:rsidP="00DE03FF">
      <w:pPr>
        <w:rPr>
          <w:color w:val="000000" w:themeColor="text1"/>
        </w:rPr>
      </w:pPr>
      <w:r w:rsidRPr="00F82D69">
        <w:rPr>
          <w:color w:val="000000" w:themeColor="text1"/>
        </w:rPr>
        <w:t xml:space="preserve">Zip Logix the web-based transaction management system which provides transaction solutions to real estate professionals that enhance the value of services they deliver to their clients while improving productivity and efficiency. zip Logix is a subsidiary of Real Estate Business Services, Inc. (REBS) and is a joint venture between REBS and the National Association of Realtors. </w:t>
      </w:r>
    </w:p>
    <w:p w14:paraId="7C88C8F7" w14:textId="77777777" w:rsidR="00C438FE" w:rsidRPr="00F82D69" w:rsidRDefault="00C438FE" w:rsidP="00C438FE">
      <w:pPr>
        <w:spacing w:after="100"/>
        <w:jc w:val="both"/>
        <w:rPr>
          <w:color w:val="000000" w:themeColor="text1"/>
          <w:kern w:val="1"/>
        </w:rPr>
      </w:pPr>
      <w:r w:rsidRPr="00F82D69">
        <w:rPr>
          <w:b/>
          <w:color w:val="000000" w:themeColor="text1"/>
          <w:u w:val="single"/>
        </w:rPr>
        <w:t>Roles &amp; Responsibilities</w:t>
      </w:r>
      <w:r w:rsidRPr="00F82D69">
        <w:rPr>
          <w:b/>
          <w:color w:val="000000" w:themeColor="text1"/>
        </w:rPr>
        <w:t>:</w:t>
      </w:r>
    </w:p>
    <w:p w14:paraId="63B8431F" w14:textId="71988D58" w:rsidR="00C438FE" w:rsidRPr="00F82D69" w:rsidRDefault="00C438FE" w:rsidP="00C438FE">
      <w:pPr>
        <w:pStyle w:val="ListParagraph"/>
        <w:numPr>
          <w:ilvl w:val="0"/>
          <w:numId w:val="18"/>
        </w:numPr>
        <w:rPr>
          <w:color w:val="000000" w:themeColor="text1"/>
        </w:rPr>
      </w:pPr>
      <w:r w:rsidRPr="00F82D69">
        <w:rPr>
          <w:color w:val="000000" w:themeColor="text1"/>
        </w:rPr>
        <w:t>Identify Test cases for Automation</w:t>
      </w:r>
      <w:r w:rsidR="00E957C9" w:rsidRPr="00F82D69">
        <w:rPr>
          <w:color w:val="000000" w:themeColor="text1"/>
        </w:rPr>
        <w:t>,</w:t>
      </w:r>
      <w:r w:rsidR="000865C1" w:rsidRPr="00F82D69">
        <w:rPr>
          <w:color w:val="000000" w:themeColor="text1"/>
        </w:rPr>
        <w:t xml:space="preserve"> </w:t>
      </w:r>
      <w:r w:rsidRPr="00F82D69">
        <w:rPr>
          <w:color w:val="000000" w:themeColor="text1"/>
        </w:rPr>
        <w:t>Design and Developed Test driven testing model.</w:t>
      </w:r>
    </w:p>
    <w:p w14:paraId="2EF3E7B6" w14:textId="28BB0CF5" w:rsidR="00C438FE" w:rsidRPr="00F82D69" w:rsidRDefault="00C438FE" w:rsidP="00C438FE">
      <w:pPr>
        <w:pStyle w:val="ListParagraph"/>
        <w:numPr>
          <w:ilvl w:val="0"/>
          <w:numId w:val="18"/>
        </w:numPr>
        <w:rPr>
          <w:color w:val="000000" w:themeColor="text1"/>
        </w:rPr>
      </w:pPr>
      <w:r w:rsidRPr="00F82D69">
        <w:rPr>
          <w:color w:val="000000" w:themeColor="text1"/>
        </w:rPr>
        <w:t>Writing test scripts, executing test cases and debugging, Involved into Implementing Automation Framework</w:t>
      </w:r>
      <w:r w:rsidR="00781BBF">
        <w:rPr>
          <w:color w:val="000000" w:themeColor="text1"/>
        </w:rPr>
        <w:t xml:space="preserve"> in C#, nUnit and Extent reports</w:t>
      </w:r>
    </w:p>
    <w:p w14:paraId="5E0CF6B9" w14:textId="1C7DB180" w:rsidR="00C438FE" w:rsidRPr="00F82D69" w:rsidRDefault="00C438FE" w:rsidP="00C438FE">
      <w:pPr>
        <w:pStyle w:val="ListParagraph"/>
        <w:numPr>
          <w:ilvl w:val="0"/>
          <w:numId w:val="18"/>
        </w:numPr>
        <w:rPr>
          <w:color w:val="000000" w:themeColor="text1"/>
        </w:rPr>
      </w:pPr>
      <w:r w:rsidRPr="00F82D69">
        <w:rPr>
          <w:color w:val="000000" w:themeColor="text1"/>
        </w:rPr>
        <w:t xml:space="preserve">Regression Testing, support and reviewing Test scripts, Defect reporting, Executing Framework and </w:t>
      </w:r>
      <w:r w:rsidR="00DE03FF" w:rsidRPr="00F82D69">
        <w:rPr>
          <w:color w:val="000000" w:themeColor="text1"/>
        </w:rPr>
        <w:t>Analyzing</w:t>
      </w:r>
      <w:r w:rsidRPr="00F82D69">
        <w:rPr>
          <w:color w:val="000000" w:themeColor="text1"/>
        </w:rPr>
        <w:t xml:space="preserve"> Result. </w:t>
      </w:r>
    </w:p>
    <w:p w14:paraId="32620D98" w14:textId="77777777" w:rsidR="00C438FE" w:rsidRPr="00F82D69" w:rsidRDefault="00C438FE" w:rsidP="00C438FE">
      <w:pPr>
        <w:pStyle w:val="ListParagraph"/>
        <w:numPr>
          <w:ilvl w:val="0"/>
          <w:numId w:val="18"/>
        </w:numPr>
        <w:rPr>
          <w:color w:val="000000" w:themeColor="text1"/>
        </w:rPr>
      </w:pPr>
      <w:r w:rsidRPr="00F82D69">
        <w:rPr>
          <w:color w:val="000000" w:themeColor="text1"/>
        </w:rPr>
        <w:t>Configured TestNG report plugin and Performance plugin to Jenkins to generate HTML reports.</w:t>
      </w:r>
    </w:p>
    <w:p w14:paraId="60656BAB" w14:textId="6BFF6934" w:rsidR="00DE03FF" w:rsidRPr="00F82D69" w:rsidRDefault="00C438FE" w:rsidP="00E957C9">
      <w:pPr>
        <w:pStyle w:val="ListParagraph"/>
        <w:numPr>
          <w:ilvl w:val="0"/>
          <w:numId w:val="18"/>
        </w:numPr>
        <w:rPr>
          <w:color w:val="000000" w:themeColor="text1"/>
        </w:rPr>
      </w:pPr>
      <w:r w:rsidRPr="00F82D69">
        <w:rPr>
          <w:color w:val="000000" w:themeColor="text1"/>
        </w:rPr>
        <w:t xml:space="preserve">Development of Automation script using the REST API interface using </w:t>
      </w:r>
      <w:proofErr w:type="gramStart"/>
      <w:r w:rsidRPr="00F82D69">
        <w:rPr>
          <w:color w:val="000000" w:themeColor="text1"/>
        </w:rPr>
        <w:t>SOAPUI(</w:t>
      </w:r>
      <w:proofErr w:type="gramEnd"/>
      <w:r w:rsidRPr="00F82D69">
        <w:rPr>
          <w:color w:val="000000" w:themeColor="text1"/>
        </w:rPr>
        <w:t>opensource) and Postman.</w:t>
      </w:r>
    </w:p>
    <w:p w14:paraId="4D40377F" w14:textId="3B9076E6" w:rsidR="00486277" w:rsidRPr="00F82D69" w:rsidRDefault="00B83F69" w:rsidP="00486277">
      <w:pPr>
        <w:pStyle w:val="Heading1"/>
        <w:rPr>
          <w:color w:val="000000" w:themeColor="text1"/>
        </w:rPr>
      </w:pPr>
      <w:r w:rsidRPr="00F82D69">
        <w:rPr>
          <w:color w:val="000000" w:themeColor="text1"/>
        </w:rPr>
        <w:t>Technical skills</w:t>
      </w:r>
    </w:p>
    <w:p w14:paraId="7473032A" w14:textId="77777777" w:rsidR="00D5145C" w:rsidRPr="00F82D69" w:rsidRDefault="00D5145C" w:rsidP="00D5145C">
      <w:pPr>
        <w:pStyle w:val="ListParagraph"/>
        <w:numPr>
          <w:ilvl w:val="0"/>
          <w:numId w:val="19"/>
        </w:numPr>
        <w:rPr>
          <w:color w:val="000000" w:themeColor="text1"/>
        </w:rPr>
      </w:pPr>
      <w:r w:rsidRPr="00F82D69">
        <w:rPr>
          <w:color w:val="000000" w:themeColor="text1"/>
        </w:rPr>
        <w:t xml:space="preserve">Enterprise Architecture – Web Application, Service oriented (SOA), WSDL, Microservices, Test Driven Development, Behavior Driven Development, </w:t>
      </w:r>
    </w:p>
    <w:p w14:paraId="7B4D65AE" w14:textId="77777777" w:rsidR="00D5145C" w:rsidRPr="00F82D69" w:rsidRDefault="00D5145C" w:rsidP="00D5145C">
      <w:pPr>
        <w:pStyle w:val="ListParagraph"/>
        <w:numPr>
          <w:ilvl w:val="0"/>
          <w:numId w:val="19"/>
        </w:numPr>
        <w:rPr>
          <w:color w:val="000000" w:themeColor="text1"/>
        </w:rPr>
      </w:pPr>
      <w:r w:rsidRPr="00F82D69">
        <w:rPr>
          <w:color w:val="000000" w:themeColor="text1"/>
        </w:rPr>
        <w:t>Automation Testing framework and tools – Selenium Web driver, TestNG, Maven, Katalon studio, Cucumber, Gherkin, Postman</w:t>
      </w:r>
    </w:p>
    <w:p w14:paraId="6342B520" w14:textId="77777777" w:rsidR="00D5145C" w:rsidRPr="00F82D69" w:rsidRDefault="00D5145C" w:rsidP="00D5145C">
      <w:pPr>
        <w:pStyle w:val="ListParagraph"/>
        <w:numPr>
          <w:ilvl w:val="0"/>
          <w:numId w:val="19"/>
        </w:numPr>
        <w:rPr>
          <w:color w:val="000000" w:themeColor="text1"/>
        </w:rPr>
      </w:pPr>
      <w:r w:rsidRPr="00F82D69">
        <w:rPr>
          <w:color w:val="000000" w:themeColor="text1"/>
        </w:rPr>
        <w:t>Languages – Core java, Python, XML, Json, Groovy, HTML</w:t>
      </w:r>
    </w:p>
    <w:p w14:paraId="112B82A4" w14:textId="6ADE3DB1" w:rsidR="00D5145C" w:rsidRPr="00F82D69" w:rsidRDefault="00D5145C" w:rsidP="00D5145C">
      <w:pPr>
        <w:pStyle w:val="ListParagraph"/>
        <w:numPr>
          <w:ilvl w:val="0"/>
          <w:numId w:val="19"/>
        </w:numPr>
        <w:rPr>
          <w:color w:val="000000" w:themeColor="text1"/>
        </w:rPr>
      </w:pPr>
      <w:r w:rsidRPr="00F82D69">
        <w:rPr>
          <w:color w:val="000000" w:themeColor="text1"/>
        </w:rPr>
        <w:t>Methodologies – Agile, Scrum, Extreme Programming (XP), Test Driven Development, Behavior Driven Development</w:t>
      </w:r>
    </w:p>
    <w:p w14:paraId="4D3F8446" w14:textId="77777777" w:rsidR="00D5145C" w:rsidRPr="00F82D69" w:rsidRDefault="00D5145C" w:rsidP="00D5145C">
      <w:pPr>
        <w:pStyle w:val="ListParagraph"/>
        <w:numPr>
          <w:ilvl w:val="0"/>
          <w:numId w:val="19"/>
        </w:numPr>
        <w:rPr>
          <w:color w:val="000000" w:themeColor="text1"/>
        </w:rPr>
      </w:pPr>
      <w:r w:rsidRPr="00F82D69">
        <w:rPr>
          <w:color w:val="000000" w:themeColor="text1"/>
        </w:rPr>
        <w:t>Code Version Control – GitHub, SVN</w:t>
      </w:r>
    </w:p>
    <w:p w14:paraId="18C26233" w14:textId="7F4E9CA2" w:rsidR="00D5145C" w:rsidRPr="00F82D69" w:rsidRDefault="00D5145C" w:rsidP="00D5145C">
      <w:pPr>
        <w:pStyle w:val="ListParagraph"/>
        <w:numPr>
          <w:ilvl w:val="0"/>
          <w:numId w:val="19"/>
        </w:numPr>
        <w:rPr>
          <w:color w:val="000000" w:themeColor="text1"/>
        </w:rPr>
      </w:pPr>
      <w:r w:rsidRPr="00F82D69">
        <w:rPr>
          <w:color w:val="000000" w:themeColor="text1"/>
        </w:rPr>
        <w:t xml:space="preserve">Platform – Windows, </w:t>
      </w:r>
      <w:proofErr w:type="spellStart"/>
      <w:proofErr w:type="gramStart"/>
      <w:r w:rsidRPr="00F82D69">
        <w:rPr>
          <w:color w:val="000000" w:themeColor="text1"/>
        </w:rPr>
        <w:t>Linux</w:t>
      </w:r>
      <w:r w:rsidR="00A36E64" w:rsidRPr="00F82D69">
        <w:rPr>
          <w:color w:val="000000" w:themeColor="text1"/>
        </w:rPr>
        <w:t>,Unix</w:t>
      </w:r>
      <w:proofErr w:type="spellEnd"/>
      <w:proofErr w:type="gramEnd"/>
    </w:p>
    <w:p w14:paraId="743E0029" w14:textId="77777777" w:rsidR="00D5145C" w:rsidRPr="00F82D69" w:rsidRDefault="00D5145C" w:rsidP="00D5145C">
      <w:pPr>
        <w:pStyle w:val="ListParagraph"/>
        <w:numPr>
          <w:ilvl w:val="0"/>
          <w:numId w:val="19"/>
        </w:numPr>
        <w:rPr>
          <w:color w:val="000000" w:themeColor="text1"/>
        </w:rPr>
      </w:pPr>
      <w:r w:rsidRPr="00F82D69">
        <w:rPr>
          <w:color w:val="000000" w:themeColor="text1"/>
        </w:rPr>
        <w:t xml:space="preserve">Databases- </w:t>
      </w:r>
      <w:proofErr w:type="spellStart"/>
      <w:r w:rsidRPr="00F82D69">
        <w:rPr>
          <w:color w:val="000000" w:themeColor="text1"/>
        </w:rPr>
        <w:t>MySql</w:t>
      </w:r>
      <w:proofErr w:type="spellEnd"/>
      <w:r w:rsidRPr="00F82D69">
        <w:rPr>
          <w:color w:val="000000" w:themeColor="text1"/>
        </w:rPr>
        <w:t>, Oracle</w:t>
      </w:r>
    </w:p>
    <w:p w14:paraId="09992999" w14:textId="3CAEE881" w:rsidR="00D5145C" w:rsidRPr="00F82D69" w:rsidRDefault="00D5145C" w:rsidP="00D5145C">
      <w:pPr>
        <w:pStyle w:val="ListParagraph"/>
        <w:numPr>
          <w:ilvl w:val="0"/>
          <w:numId w:val="19"/>
        </w:numPr>
        <w:rPr>
          <w:color w:val="000000" w:themeColor="text1"/>
        </w:rPr>
      </w:pPr>
      <w:r w:rsidRPr="00F82D69">
        <w:rPr>
          <w:color w:val="000000" w:themeColor="text1"/>
        </w:rPr>
        <w:t>IDE – Eclipse, PyCharm, Visual studio, IntelliJ</w:t>
      </w:r>
      <w:r w:rsidR="0006488B">
        <w:rPr>
          <w:color w:val="000000" w:themeColor="text1"/>
        </w:rPr>
        <w:t>, Katalon</w:t>
      </w:r>
    </w:p>
    <w:p w14:paraId="30AE46D1" w14:textId="48E62424" w:rsidR="007D5C23" w:rsidRDefault="00D5145C" w:rsidP="007D5C23">
      <w:pPr>
        <w:pStyle w:val="ListParagraph"/>
        <w:numPr>
          <w:ilvl w:val="0"/>
          <w:numId w:val="19"/>
        </w:numPr>
        <w:rPr>
          <w:color w:val="000000" w:themeColor="text1"/>
        </w:rPr>
      </w:pPr>
      <w:r w:rsidRPr="00F82D69">
        <w:rPr>
          <w:color w:val="000000" w:themeColor="text1"/>
        </w:rPr>
        <w:t>CI/CD tools – Jenkins, Cruise control</w:t>
      </w:r>
      <w:r w:rsidR="0051351C">
        <w:rPr>
          <w:color w:val="000000" w:themeColor="text1"/>
        </w:rPr>
        <w:t>,</w:t>
      </w:r>
      <w:r w:rsidR="00C50E0A">
        <w:rPr>
          <w:color w:val="000000" w:themeColor="text1"/>
        </w:rPr>
        <w:t xml:space="preserve"> </w:t>
      </w:r>
      <w:r w:rsidR="0051351C">
        <w:rPr>
          <w:color w:val="000000" w:themeColor="text1"/>
        </w:rPr>
        <w:t>Katalon Analytics</w:t>
      </w:r>
    </w:p>
    <w:p w14:paraId="40055BC2" w14:textId="535EA36B" w:rsidR="008C4302" w:rsidRDefault="008C4302" w:rsidP="008C4302">
      <w:pPr>
        <w:rPr>
          <w:color w:val="000000" w:themeColor="text1"/>
        </w:rPr>
      </w:pPr>
    </w:p>
    <w:p w14:paraId="70B034AF" w14:textId="32E1FE3C" w:rsidR="008C4302" w:rsidRDefault="008C4302" w:rsidP="008C4302">
      <w:pPr>
        <w:rPr>
          <w:color w:val="000000" w:themeColor="text1"/>
        </w:rPr>
      </w:pPr>
    </w:p>
    <w:p w14:paraId="22E30390" w14:textId="7A0C74E4" w:rsidR="008C4302" w:rsidRDefault="008C4302" w:rsidP="008C4302">
      <w:pPr>
        <w:rPr>
          <w:color w:val="000000" w:themeColor="text1"/>
        </w:rPr>
      </w:pPr>
    </w:p>
    <w:p w14:paraId="4AED36E7" w14:textId="77777777" w:rsidR="008C4302" w:rsidRPr="008C4302" w:rsidRDefault="008C4302" w:rsidP="008C4302">
      <w:pPr>
        <w:rPr>
          <w:color w:val="000000" w:themeColor="text1"/>
        </w:rPr>
      </w:pPr>
    </w:p>
    <w:p w14:paraId="23426366" w14:textId="4DBD96B0" w:rsidR="007D5C23" w:rsidRPr="00F82D69" w:rsidRDefault="00C67D4D" w:rsidP="007D5C23">
      <w:pPr>
        <w:pStyle w:val="Heading1"/>
        <w:rPr>
          <w:color w:val="000000" w:themeColor="text1"/>
        </w:rPr>
      </w:pPr>
      <w:r w:rsidRPr="00F82D69">
        <w:rPr>
          <w:color w:val="000000" w:themeColor="text1"/>
        </w:rPr>
        <w:lastRenderedPageBreak/>
        <w:t xml:space="preserve">Accompolished </w:t>
      </w:r>
    </w:p>
    <w:p w14:paraId="36AF83F8" w14:textId="7052592E" w:rsidR="00C67D4D" w:rsidRPr="00F82D69" w:rsidRDefault="00C67D4D" w:rsidP="00C67D4D">
      <w:pPr>
        <w:pStyle w:val="ListParagraph"/>
        <w:numPr>
          <w:ilvl w:val="0"/>
          <w:numId w:val="21"/>
        </w:numPr>
        <w:rPr>
          <w:color w:val="000000" w:themeColor="text1"/>
        </w:rPr>
      </w:pPr>
      <w:r w:rsidRPr="00F82D69">
        <w:rPr>
          <w:color w:val="000000" w:themeColor="text1"/>
        </w:rPr>
        <w:t>Led effort to improve the quality of several automation test cases which resulted 90% of test cases being automated compared to 50% previously.</w:t>
      </w:r>
    </w:p>
    <w:p w14:paraId="06669A43" w14:textId="5B35102E" w:rsidR="00C67D4D" w:rsidRDefault="00C67D4D" w:rsidP="00C67D4D">
      <w:pPr>
        <w:pStyle w:val="ListParagraph"/>
        <w:numPr>
          <w:ilvl w:val="0"/>
          <w:numId w:val="21"/>
        </w:numPr>
        <w:rPr>
          <w:color w:val="000000" w:themeColor="text1"/>
        </w:rPr>
      </w:pPr>
      <w:r w:rsidRPr="00F82D69">
        <w:rPr>
          <w:color w:val="000000" w:themeColor="text1"/>
        </w:rPr>
        <w:t>Adapted to any kind of project – worked on long term, High complexity project as well as shorter project with several changes.</w:t>
      </w:r>
    </w:p>
    <w:p w14:paraId="622F2659" w14:textId="77777777" w:rsidR="008C4302" w:rsidRDefault="008C4302" w:rsidP="008C4302">
      <w:pPr>
        <w:rPr>
          <w:rFonts w:asciiTheme="majorHAnsi" w:eastAsiaTheme="majorEastAsia" w:hAnsiTheme="majorHAnsi" w:cstheme="majorBidi"/>
          <w:b/>
          <w:caps/>
          <w:color w:val="000000" w:themeColor="text1"/>
          <w:sz w:val="28"/>
          <w:szCs w:val="32"/>
        </w:rPr>
      </w:pPr>
    </w:p>
    <w:p w14:paraId="1DBA9C90" w14:textId="06E85130" w:rsidR="008C4302" w:rsidRDefault="008C4302" w:rsidP="008C4302">
      <w:pPr>
        <w:rPr>
          <w:rFonts w:asciiTheme="majorHAnsi" w:eastAsiaTheme="majorEastAsia" w:hAnsiTheme="majorHAnsi" w:cstheme="majorBidi"/>
          <w:b/>
          <w:caps/>
          <w:color w:val="000000" w:themeColor="text1"/>
          <w:sz w:val="28"/>
          <w:szCs w:val="32"/>
        </w:rPr>
      </w:pPr>
      <w:r w:rsidRPr="008C4302">
        <w:rPr>
          <w:rFonts w:asciiTheme="majorHAnsi" w:eastAsiaTheme="majorEastAsia" w:hAnsiTheme="majorHAnsi" w:cstheme="majorBidi"/>
          <w:b/>
          <w:caps/>
          <w:color w:val="000000" w:themeColor="text1"/>
          <w:sz w:val="28"/>
          <w:szCs w:val="32"/>
        </w:rPr>
        <w:t>Education</w:t>
      </w:r>
    </w:p>
    <w:p w14:paraId="197F580F" w14:textId="77777777" w:rsidR="007F57B2" w:rsidRPr="008C4302" w:rsidRDefault="007F57B2" w:rsidP="008C4302">
      <w:pPr>
        <w:rPr>
          <w:rFonts w:asciiTheme="majorHAnsi" w:eastAsiaTheme="majorEastAsia" w:hAnsiTheme="majorHAnsi" w:cstheme="majorBidi"/>
          <w:b/>
          <w:caps/>
          <w:color w:val="000000" w:themeColor="text1"/>
          <w:sz w:val="28"/>
          <w:szCs w:val="32"/>
        </w:rPr>
      </w:pPr>
    </w:p>
    <w:p w14:paraId="509C0C92" w14:textId="77777777" w:rsidR="008C4302" w:rsidRPr="008C4302" w:rsidRDefault="008C4302" w:rsidP="008C4302">
      <w:pPr>
        <w:pStyle w:val="bulletedlist"/>
        <w:numPr>
          <w:ilvl w:val="0"/>
          <w:numId w:val="23"/>
        </w:numPr>
        <w:tabs>
          <w:tab w:val="left" w:pos="720"/>
        </w:tabs>
        <w:rPr>
          <w:rFonts w:asciiTheme="minorHAnsi" w:eastAsiaTheme="minorHAnsi" w:hAnsiTheme="minorHAnsi" w:cstheme="minorBidi"/>
          <w:color w:val="000000" w:themeColor="text1"/>
          <w:spacing w:val="0"/>
          <w:sz w:val="22"/>
          <w:szCs w:val="22"/>
        </w:rPr>
      </w:pPr>
      <w:r w:rsidRPr="008C4302">
        <w:rPr>
          <w:rFonts w:asciiTheme="minorHAnsi" w:eastAsiaTheme="minorHAnsi" w:hAnsiTheme="minorHAnsi" w:cstheme="minorBidi"/>
          <w:color w:val="000000" w:themeColor="text1"/>
          <w:spacing w:val="0"/>
          <w:sz w:val="22"/>
          <w:szCs w:val="22"/>
        </w:rPr>
        <w:t xml:space="preserve">MCA in computer applications </w:t>
      </w:r>
      <w:proofErr w:type="spellStart"/>
      <w:r w:rsidRPr="008C4302">
        <w:rPr>
          <w:rFonts w:asciiTheme="minorHAnsi" w:eastAsiaTheme="minorHAnsi" w:hAnsiTheme="minorHAnsi" w:cstheme="minorBidi"/>
          <w:color w:val="000000" w:themeColor="text1"/>
          <w:spacing w:val="0"/>
          <w:sz w:val="22"/>
          <w:szCs w:val="22"/>
        </w:rPr>
        <w:t>from</w:t>
      </w:r>
      <w:proofErr w:type="spellEnd"/>
      <w:r w:rsidRPr="008C4302">
        <w:rPr>
          <w:rFonts w:asciiTheme="minorHAnsi" w:eastAsiaTheme="minorHAnsi" w:hAnsiTheme="minorHAnsi" w:cstheme="minorBidi"/>
          <w:color w:val="000000" w:themeColor="text1"/>
          <w:spacing w:val="0"/>
          <w:sz w:val="22"/>
          <w:szCs w:val="22"/>
        </w:rPr>
        <w:t xml:space="preserve"> MG Kashi </w:t>
      </w:r>
      <w:proofErr w:type="spellStart"/>
      <w:r w:rsidRPr="008C4302">
        <w:rPr>
          <w:rFonts w:asciiTheme="minorHAnsi" w:eastAsiaTheme="minorHAnsi" w:hAnsiTheme="minorHAnsi" w:cstheme="minorBidi"/>
          <w:color w:val="000000" w:themeColor="text1"/>
          <w:spacing w:val="0"/>
          <w:sz w:val="22"/>
          <w:szCs w:val="22"/>
        </w:rPr>
        <w:t>vidyapith</w:t>
      </w:r>
      <w:proofErr w:type="spellEnd"/>
      <w:r w:rsidRPr="008C4302">
        <w:rPr>
          <w:rFonts w:asciiTheme="minorHAnsi" w:eastAsiaTheme="minorHAnsi" w:hAnsiTheme="minorHAnsi" w:cstheme="minorBidi"/>
          <w:color w:val="000000" w:themeColor="text1"/>
          <w:spacing w:val="0"/>
          <w:sz w:val="22"/>
          <w:szCs w:val="22"/>
        </w:rPr>
        <w:t xml:space="preserve"> </w:t>
      </w:r>
      <w:proofErr w:type="spellStart"/>
      <w:r w:rsidRPr="008C4302">
        <w:rPr>
          <w:rFonts w:asciiTheme="minorHAnsi" w:eastAsiaTheme="minorHAnsi" w:hAnsiTheme="minorHAnsi" w:cstheme="minorBidi"/>
          <w:color w:val="000000" w:themeColor="text1"/>
          <w:spacing w:val="0"/>
          <w:sz w:val="22"/>
          <w:szCs w:val="22"/>
        </w:rPr>
        <w:t>university</w:t>
      </w:r>
      <w:proofErr w:type="spellEnd"/>
      <w:r w:rsidRPr="008C4302">
        <w:rPr>
          <w:rFonts w:asciiTheme="minorHAnsi" w:eastAsiaTheme="minorHAnsi" w:hAnsiTheme="minorHAnsi" w:cstheme="minorBidi"/>
          <w:color w:val="000000" w:themeColor="text1"/>
          <w:spacing w:val="0"/>
          <w:sz w:val="22"/>
          <w:szCs w:val="22"/>
        </w:rPr>
        <w:t xml:space="preserve"> Varanasi</w:t>
      </w:r>
    </w:p>
    <w:p w14:paraId="0D9B2FD5" w14:textId="77777777" w:rsidR="008C4302" w:rsidRPr="008C4302" w:rsidRDefault="008C4302" w:rsidP="008C4302">
      <w:pPr>
        <w:pStyle w:val="bulletedlist"/>
        <w:numPr>
          <w:ilvl w:val="0"/>
          <w:numId w:val="23"/>
        </w:numPr>
        <w:tabs>
          <w:tab w:val="left" w:pos="720"/>
        </w:tabs>
        <w:rPr>
          <w:rFonts w:asciiTheme="minorHAnsi" w:eastAsiaTheme="minorHAnsi" w:hAnsiTheme="minorHAnsi" w:cstheme="minorBidi"/>
          <w:color w:val="000000" w:themeColor="text1"/>
          <w:spacing w:val="0"/>
          <w:sz w:val="22"/>
          <w:szCs w:val="22"/>
        </w:rPr>
      </w:pPr>
      <w:r w:rsidRPr="008C4302">
        <w:rPr>
          <w:rFonts w:asciiTheme="minorHAnsi" w:eastAsiaTheme="minorHAnsi" w:hAnsiTheme="minorHAnsi" w:cstheme="minorBidi"/>
          <w:color w:val="000000" w:themeColor="text1"/>
          <w:spacing w:val="0"/>
          <w:sz w:val="22"/>
          <w:szCs w:val="22"/>
        </w:rPr>
        <w:t xml:space="preserve">BSC in Science Background </w:t>
      </w:r>
      <w:proofErr w:type="spellStart"/>
      <w:r w:rsidRPr="008C4302">
        <w:rPr>
          <w:rFonts w:asciiTheme="minorHAnsi" w:eastAsiaTheme="minorHAnsi" w:hAnsiTheme="minorHAnsi" w:cstheme="minorBidi"/>
          <w:color w:val="000000" w:themeColor="text1"/>
          <w:spacing w:val="0"/>
          <w:sz w:val="22"/>
          <w:szCs w:val="22"/>
        </w:rPr>
        <w:t>from</w:t>
      </w:r>
      <w:proofErr w:type="spellEnd"/>
      <w:r w:rsidRPr="008C4302">
        <w:rPr>
          <w:rFonts w:asciiTheme="minorHAnsi" w:eastAsiaTheme="minorHAnsi" w:hAnsiTheme="minorHAnsi" w:cstheme="minorBidi"/>
          <w:color w:val="000000" w:themeColor="text1"/>
          <w:spacing w:val="0"/>
          <w:sz w:val="22"/>
          <w:szCs w:val="22"/>
        </w:rPr>
        <w:t xml:space="preserve"> Lucknow </w:t>
      </w:r>
      <w:proofErr w:type="spellStart"/>
      <w:r w:rsidRPr="008C4302">
        <w:rPr>
          <w:rFonts w:asciiTheme="minorHAnsi" w:eastAsiaTheme="minorHAnsi" w:hAnsiTheme="minorHAnsi" w:cstheme="minorBidi"/>
          <w:color w:val="000000" w:themeColor="text1"/>
          <w:spacing w:val="0"/>
          <w:sz w:val="22"/>
          <w:szCs w:val="22"/>
        </w:rPr>
        <w:t>University</w:t>
      </w:r>
      <w:proofErr w:type="spellEnd"/>
    </w:p>
    <w:p w14:paraId="4E9BF893" w14:textId="1586BC59" w:rsidR="008C4302" w:rsidRPr="008C4302" w:rsidRDefault="008C4302" w:rsidP="008C4302">
      <w:pPr>
        <w:pStyle w:val="ListParagraph"/>
        <w:numPr>
          <w:ilvl w:val="0"/>
          <w:numId w:val="23"/>
        </w:numPr>
        <w:rPr>
          <w:color w:val="000000" w:themeColor="text1"/>
        </w:rPr>
      </w:pPr>
      <w:proofErr w:type="spellStart"/>
      <w:r w:rsidRPr="008C4302">
        <w:rPr>
          <w:color w:val="000000" w:themeColor="text1"/>
        </w:rPr>
        <w:t>XIIth</w:t>
      </w:r>
      <w:proofErr w:type="spellEnd"/>
      <w:r w:rsidRPr="008C4302">
        <w:rPr>
          <w:color w:val="000000" w:themeColor="text1"/>
        </w:rPr>
        <w:t xml:space="preserve"> in Science Background </w:t>
      </w:r>
      <w:proofErr w:type="spellStart"/>
      <w:r w:rsidRPr="008C4302">
        <w:rPr>
          <w:color w:val="000000" w:themeColor="text1"/>
        </w:rPr>
        <w:t>from</w:t>
      </w:r>
      <w:proofErr w:type="spellEnd"/>
      <w:r w:rsidRPr="008C4302">
        <w:rPr>
          <w:color w:val="000000" w:themeColor="text1"/>
        </w:rPr>
        <w:t xml:space="preserve"> UP </w:t>
      </w:r>
      <w:proofErr w:type="spellStart"/>
      <w:r w:rsidRPr="008C4302">
        <w:rPr>
          <w:color w:val="000000" w:themeColor="text1"/>
        </w:rPr>
        <w:t>Board</w:t>
      </w:r>
      <w:proofErr w:type="spellEnd"/>
    </w:p>
    <w:p w14:paraId="627058FD" w14:textId="4793692A" w:rsidR="001A6521" w:rsidRDefault="001A6521" w:rsidP="001A6521">
      <w:pPr>
        <w:rPr>
          <w:color w:val="000000" w:themeColor="text1"/>
        </w:rPr>
      </w:pPr>
    </w:p>
    <w:p w14:paraId="3E15C671" w14:textId="77777777" w:rsidR="007F57B2" w:rsidRDefault="007F57B2" w:rsidP="001A6521">
      <w:pPr>
        <w:rPr>
          <w:rFonts w:asciiTheme="majorHAnsi" w:eastAsiaTheme="majorEastAsia" w:hAnsiTheme="majorHAnsi" w:cstheme="majorBidi"/>
          <w:b/>
          <w:caps/>
          <w:color w:val="000000" w:themeColor="text1"/>
          <w:sz w:val="28"/>
          <w:szCs w:val="32"/>
        </w:rPr>
      </w:pPr>
    </w:p>
    <w:p w14:paraId="5C698AA2" w14:textId="4FAD1545" w:rsidR="007F57B2" w:rsidRPr="007F57B2" w:rsidRDefault="007F57B2" w:rsidP="001A6521">
      <w:pPr>
        <w:rPr>
          <w:rFonts w:asciiTheme="majorHAnsi" w:eastAsiaTheme="majorEastAsia" w:hAnsiTheme="majorHAnsi" w:cstheme="majorBidi"/>
          <w:b/>
          <w:caps/>
          <w:color w:val="000000" w:themeColor="text1"/>
          <w:sz w:val="28"/>
          <w:szCs w:val="32"/>
        </w:rPr>
      </w:pPr>
      <w:bookmarkStart w:id="1" w:name="_GoBack"/>
      <w:bookmarkEnd w:id="1"/>
      <w:r w:rsidRPr="007F57B2">
        <w:rPr>
          <w:rFonts w:asciiTheme="majorHAnsi" w:eastAsiaTheme="majorEastAsia" w:hAnsiTheme="majorHAnsi" w:cstheme="majorBidi"/>
          <w:b/>
          <w:caps/>
          <w:color w:val="000000" w:themeColor="text1"/>
          <w:sz w:val="28"/>
          <w:szCs w:val="32"/>
        </w:rPr>
        <w:t>Declaration</w:t>
      </w:r>
    </w:p>
    <w:p w14:paraId="0B1F6D34" w14:textId="77777777" w:rsidR="007F57B2" w:rsidRDefault="007F57B2" w:rsidP="001A6521">
      <w:pPr>
        <w:rPr>
          <w:color w:val="000000" w:themeColor="text1"/>
        </w:rPr>
      </w:pPr>
    </w:p>
    <w:p w14:paraId="7D364AFE" w14:textId="431EAEA9" w:rsidR="001A6521" w:rsidRPr="001A6521" w:rsidRDefault="001A6521" w:rsidP="001A6521">
      <w:pPr>
        <w:rPr>
          <w:color w:val="000000" w:themeColor="text1"/>
        </w:rPr>
      </w:pPr>
      <w:r w:rsidRPr="001A6521">
        <w:rPr>
          <w:color w:val="000000" w:themeColor="text1"/>
        </w:rPr>
        <w:t>“I hereby agree for my personal data, included in my job application, to be processed in line with the needs of recruitment, in accordance with the Law on Personal Data Protection of 29th August 1997 (Law Gazette from 2002, No.101, heading 926, as amended).”</w:t>
      </w:r>
    </w:p>
    <w:sectPr w:rsidR="001A6521" w:rsidRPr="001A6521"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27D03" w14:textId="77777777" w:rsidR="004A42E8" w:rsidRDefault="004A42E8" w:rsidP="0068194B">
      <w:r>
        <w:separator/>
      </w:r>
    </w:p>
    <w:p w14:paraId="2A12BA93" w14:textId="77777777" w:rsidR="004A42E8" w:rsidRDefault="004A42E8"/>
    <w:p w14:paraId="2B8C751E" w14:textId="77777777" w:rsidR="004A42E8" w:rsidRDefault="004A42E8"/>
  </w:endnote>
  <w:endnote w:type="continuationSeparator" w:id="0">
    <w:p w14:paraId="2E5225D2" w14:textId="77777777" w:rsidR="004A42E8" w:rsidRDefault="004A42E8" w:rsidP="0068194B">
      <w:r>
        <w:continuationSeparator/>
      </w:r>
    </w:p>
    <w:p w14:paraId="2081C0E2" w14:textId="77777777" w:rsidR="004A42E8" w:rsidRDefault="004A42E8"/>
    <w:p w14:paraId="2CD15E8B" w14:textId="77777777" w:rsidR="004A42E8" w:rsidRDefault="004A4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1E6DA0B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16CB3" w14:textId="77777777" w:rsidR="004A42E8" w:rsidRDefault="004A42E8" w:rsidP="0068194B">
      <w:r>
        <w:separator/>
      </w:r>
    </w:p>
    <w:p w14:paraId="2A140411" w14:textId="77777777" w:rsidR="004A42E8" w:rsidRDefault="004A42E8"/>
    <w:p w14:paraId="5CECCF86" w14:textId="77777777" w:rsidR="004A42E8" w:rsidRDefault="004A42E8"/>
  </w:footnote>
  <w:footnote w:type="continuationSeparator" w:id="0">
    <w:p w14:paraId="173AC553" w14:textId="77777777" w:rsidR="004A42E8" w:rsidRDefault="004A42E8" w:rsidP="0068194B">
      <w:r>
        <w:continuationSeparator/>
      </w:r>
    </w:p>
    <w:p w14:paraId="44B0C14A" w14:textId="77777777" w:rsidR="004A42E8" w:rsidRDefault="004A42E8"/>
    <w:p w14:paraId="4BF4204E" w14:textId="77777777" w:rsidR="004A42E8" w:rsidRDefault="004A42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9EA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0FAB6AD" wp14:editId="7D3EB92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5E4E34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3"/>
    <w:multiLevelType w:val="singleLevel"/>
    <w:tmpl w:val="00000003"/>
    <w:name w:val="WW8Num2"/>
    <w:lvl w:ilvl="0">
      <w:start w:val="1"/>
      <w:numFmt w:val="bullet"/>
      <w:lvlText w:val=""/>
      <w:lvlJc w:val="left"/>
      <w:pPr>
        <w:tabs>
          <w:tab w:val="num" w:pos="720"/>
        </w:tabs>
        <w:ind w:left="0" w:firstLine="0"/>
      </w:pPr>
      <w:rPr>
        <w:rFonts w:ascii="Symbol" w:hAnsi="Symbol" w:cs="Symbol"/>
        <w:kern w:val="1"/>
        <w:sz w:val="18"/>
        <w:szCs w:val="18"/>
        <w:lang w:val="en-IN" w:eastAsia="en-US"/>
      </w:rPr>
    </w:lvl>
  </w:abstractNum>
  <w:abstractNum w:abstractNumId="11" w15:restartNumberingAfterBreak="0">
    <w:nsid w:val="0000000B"/>
    <w:multiLevelType w:val="multilevel"/>
    <w:tmpl w:val="0000000B"/>
    <w:lvl w:ilvl="0">
      <w:start w:val="1"/>
      <w:numFmt w:val="bullet"/>
      <w:lvlText w:val=""/>
      <w:lvlJc w:val="left"/>
      <w:pPr>
        <w:tabs>
          <w:tab w:val="num" w:pos="493"/>
        </w:tabs>
        <w:ind w:left="493" w:hanging="360"/>
      </w:pPr>
      <w:rPr>
        <w:rFonts w:ascii="Symbol" w:hAnsi="Symbol" w:cs="OpenSymbol"/>
      </w:rPr>
    </w:lvl>
    <w:lvl w:ilvl="1">
      <w:start w:val="1"/>
      <w:numFmt w:val="bullet"/>
      <w:lvlText w:val="◦"/>
      <w:lvlJc w:val="left"/>
      <w:pPr>
        <w:tabs>
          <w:tab w:val="num" w:pos="853"/>
        </w:tabs>
        <w:ind w:left="853" w:hanging="360"/>
      </w:pPr>
      <w:rPr>
        <w:rFonts w:ascii="OpenSymbol" w:hAnsi="OpenSymbol" w:cs="OpenSymbol"/>
      </w:rPr>
    </w:lvl>
    <w:lvl w:ilvl="2">
      <w:start w:val="1"/>
      <w:numFmt w:val="bullet"/>
      <w:lvlText w:val="▪"/>
      <w:lvlJc w:val="left"/>
      <w:pPr>
        <w:tabs>
          <w:tab w:val="num" w:pos="1213"/>
        </w:tabs>
        <w:ind w:left="1213" w:hanging="360"/>
      </w:pPr>
      <w:rPr>
        <w:rFonts w:ascii="OpenSymbol" w:hAnsi="OpenSymbol" w:cs="OpenSymbol"/>
      </w:rPr>
    </w:lvl>
    <w:lvl w:ilvl="3">
      <w:start w:val="1"/>
      <w:numFmt w:val="bullet"/>
      <w:lvlText w:val=""/>
      <w:lvlJc w:val="left"/>
      <w:pPr>
        <w:tabs>
          <w:tab w:val="num" w:pos="1573"/>
        </w:tabs>
        <w:ind w:left="1573" w:hanging="360"/>
      </w:pPr>
      <w:rPr>
        <w:rFonts w:ascii="Symbol" w:hAnsi="Symbol" w:cs="OpenSymbol"/>
      </w:rPr>
    </w:lvl>
    <w:lvl w:ilvl="4">
      <w:start w:val="1"/>
      <w:numFmt w:val="bullet"/>
      <w:lvlText w:val="◦"/>
      <w:lvlJc w:val="left"/>
      <w:pPr>
        <w:tabs>
          <w:tab w:val="num" w:pos="1933"/>
        </w:tabs>
        <w:ind w:left="1933" w:hanging="360"/>
      </w:pPr>
      <w:rPr>
        <w:rFonts w:ascii="OpenSymbol" w:hAnsi="OpenSymbol" w:cs="OpenSymbol"/>
      </w:rPr>
    </w:lvl>
    <w:lvl w:ilvl="5">
      <w:start w:val="1"/>
      <w:numFmt w:val="bullet"/>
      <w:lvlText w:val="▪"/>
      <w:lvlJc w:val="left"/>
      <w:pPr>
        <w:tabs>
          <w:tab w:val="num" w:pos="2293"/>
        </w:tabs>
        <w:ind w:left="2293" w:hanging="360"/>
      </w:pPr>
      <w:rPr>
        <w:rFonts w:ascii="OpenSymbol" w:hAnsi="OpenSymbol" w:cs="OpenSymbol"/>
      </w:rPr>
    </w:lvl>
    <w:lvl w:ilvl="6">
      <w:start w:val="1"/>
      <w:numFmt w:val="bullet"/>
      <w:lvlText w:val=""/>
      <w:lvlJc w:val="left"/>
      <w:pPr>
        <w:tabs>
          <w:tab w:val="num" w:pos="2653"/>
        </w:tabs>
        <w:ind w:left="2653" w:hanging="360"/>
      </w:pPr>
      <w:rPr>
        <w:rFonts w:ascii="Symbol" w:hAnsi="Symbol" w:cs="OpenSymbol"/>
      </w:rPr>
    </w:lvl>
    <w:lvl w:ilvl="7">
      <w:start w:val="1"/>
      <w:numFmt w:val="bullet"/>
      <w:lvlText w:val="◦"/>
      <w:lvlJc w:val="left"/>
      <w:pPr>
        <w:tabs>
          <w:tab w:val="num" w:pos="3013"/>
        </w:tabs>
        <w:ind w:left="3013" w:hanging="360"/>
      </w:pPr>
      <w:rPr>
        <w:rFonts w:ascii="OpenSymbol" w:hAnsi="OpenSymbol" w:cs="OpenSymbol"/>
      </w:rPr>
    </w:lvl>
    <w:lvl w:ilvl="8">
      <w:start w:val="1"/>
      <w:numFmt w:val="bullet"/>
      <w:lvlText w:val="▪"/>
      <w:lvlJc w:val="left"/>
      <w:pPr>
        <w:tabs>
          <w:tab w:val="num" w:pos="3373"/>
        </w:tabs>
        <w:ind w:left="3373" w:hanging="360"/>
      </w:pPr>
      <w:rPr>
        <w:rFonts w:ascii="OpenSymbol" w:hAnsi="OpenSymbol" w:cs="OpenSymbol"/>
      </w:rPr>
    </w:lvl>
  </w:abstractNum>
  <w:abstractNum w:abstractNumId="12" w15:restartNumberingAfterBreak="0">
    <w:nsid w:val="01B47290"/>
    <w:multiLevelType w:val="hybridMultilevel"/>
    <w:tmpl w:val="A06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6047E9"/>
    <w:multiLevelType w:val="hybridMultilevel"/>
    <w:tmpl w:val="FCDC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B0D25"/>
    <w:multiLevelType w:val="hybridMultilevel"/>
    <w:tmpl w:val="5B34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06919D4"/>
    <w:multiLevelType w:val="hybridMultilevel"/>
    <w:tmpl w:val="031A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603D01"/>
    <w:multiLevelType w:val="hybridMultilevel"/>
    <w:tmpl w:val="89E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E2575B5"/>
    <w:multiLevelType w:val="hybridMultilevel"/>
    <w:tmpl w:val="6798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739B5"/>
    <w:multiLevelType w:val="hybridMultilevel"/>
    <w:tmpl w:val="3E74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7"/>
  </w:num>
  <w:num w:numId="8">
    <w:abstractNumId w:val="2"/>
  </w:num>
  <w:num w:numId="9">
    <w:abstractNumId w:val="19"/>
  </w:num>
  <w:num w:numId="10">
    <w:abstractNumId w:val="5"/>
  </w:num>
  <w:num w:numId="11">
    <w:abstractNumId w:val="4"/>
  </w:num>
  <w:num w:numId="12">
    <w:abstractNumId w:val="1"/>
  </w:num>
  <w:num w:numId="13">
    <w:abstractNumId w:val="0"/>
  </w:num>
  <w:num w:numId="14">
    <w:abstractNumId w:val="18"/>
  </w:num>
  <w:num w:numId="15">
    <w:abstractNumId w:val="20"/>
  </w:num>
  <w:num w:numId="16">
    <w:abstractNumId w:val="10"/>
  </w:num>
  <w:num w:numId="17">
    <w:abstractNumId w:val="11"/>
  </w:num>
  <w:num w:numId="18">
    <w:abstractNumId w:val="14"/>
  </w:num>
  <w:num w:numId="19">
    <w:abstractNumId w:val="16"/>
  </w:num>
  <w:num w:numId="20">
    <w:abstractNumId w:val="12"/>
  </w:num>
  <w:num w:numId="21">
    <w:abstractNumId w:val="21"/>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CF"/>
    <w:rsid w:val="000001EF"/>
    <w:rsid w:val="00007322"/>
    <w:rsid w:val="00007728"/>
    <w:rsid w:val="000138E0"/>
    <w:rsid w:val="00023ED8"/>
    <w:rsid w:val="00024584"/>
    <w:rsid w:val="00024730"/>
    <w:rsid w:val="00055E95"/>
    <w:rsid w:val="0006488B"/>
    <w:rsid w:val="0007021F"/>
    <w:rsid w:val="00073C7D"/>
    <w:rsid w:val="000865C1"/>
    <w:rsid w:val="000A7760"/>
    <w:rsid w:val="000B2BA5"/>
    <w:rsid w:val="000C2381"/>
    <w:rsid w:val="000C3AB3"/>
    <w:rsid w:val="000E3262"/>
    <w:rsid w:val="000F2F8C"/>
    <w:rsid w:val="0010006E"/>
    <w:rsid w:val="001045A8"/>
    <w:rsid w:val="00110478"/>
    <w:rsid w:val="00114A91"/>
    <w:rsid w:val="001427E1"/>
    <w:rsid w:val="00151DC7"/>
    <w:rsid w:val="001540AF"/>
    <w:rsid w:val="00163668"/>
    <w:rsid w:val="00171566"/>
    <w:rsid w:val="00174676"/>
    <w:rsid w:val="001755A8"/>
    <w:rsid w:val="00177388"/>
    <w:rsid w:val="00184014"/>
    <w:rsid w:val="00192008"/>
    <w:rsid w:val="001A4B20"/>
    <w:rsid w:val="001A6521"/>
    <w:rsid w:val="001C0E68"/>
    <w:rsid w:val="001C4B6F"/>
    <w:rsid w:val="001C5263"/>
    <w:rsid w:val="001D0BF1"/>
    <w:rsid w:val="001E3120"/>
    <w:rsid w:val="001E6A93"/>
    <w:rsid w:val="001E7E0C"/>
    <w:rsid w:val="001F0BB0"/>
    <w:rsid w:val="001F4E6D"/>
    <w:rsid w:val="001F6140"/>
    <w:rsid w:val="001F6233"/>
    <w:rsid w:val="00203573"/>
    <w:rsid w:val="0020597D"/>
    <w:rsid w:val="00213B4C"/>
    <w:rsid w:val="002242BB"/>
    <w:rsid w:val="002253B0"/>
    <w:rsid w:val="00236D54"/>
    <w:rsid w:val="00241D8C"/>
    <w:rsid w:val="00241FDB"/>
    <w:rsid w:val="0024720C"/>
    <w:rsid w:val="002617AE"/>
    <w:rsid w:val="002638D0"/>
    <w:rsid w:val="002647D3"/>
    <w:rsid w:val="00270610"/>
    <w:rsid w:val="00275EAE"/>
    <w:rsid w:val="002816CE"/>
    <w:rsid w:val="00294998"/>
    <w:rsid w:val="002951CD"/>
    <w:rsid w:val="00297F18"/>
    <w:rsid w:val="002A1945"/>
    <w:rsid w:val="002B2958"/>
    <w:rsid w:val="002B3FC8"/>
    <w:rsid w:val="002D23C5"/>
    <w:rsid w:val="002D6137"/>
    <w:rsid w:val="002E7E61"/>
    <w:rsid w:val="002F05E5"/>
    <w:rsid w:val="002F17B4"/>
    <w:rsid w:val="002F254D"/>
    <w:rsid w:val="002F30E4"/>
    <w:rsid w:val="00307140"/>
    <w:rsid w:val="00316DFF"/>
    <w:rsid w:val="00325B57"/>
    <w:rsid w:val="00336056"/>
    <w:rsid w:val="00352DCF"/>
    <w:rsid w:val="003544E1"/>
    <w:rsid w:val="00366398"/>
    <w:rsid w:val="003A0632"/>
    <w:rsid w:val="003A30E5"/>
    <w:rsid w:val="003A6ADF"/>
    <w:rsid w:val="003B5928"/>
    <w:rsid w:val="003D20A9"/>
    <w:rsid w:val="003D380F"/>
    <w:rsid w:val="003E160D"/>
    <w:rsid w:val="003E3949"/>
    <w:rsid w:val="003F1D5F"/>
    <w:rsid w:val="003F62AF"/>
    <w:rsid w:val="00405128"/>
    <w:rsid w:val="00406CFF"/>
    <w:rsid w:val="00416B25"/>
    <w:rsid w:val="00420592"/>
    <w:rsid w:val="00427B6C"/>
    <w:rsid w:val="004319E0"/>
    <w:rsid w:val="00437E8C"/>
    <w:rsid w:val="00440225"/>
    <w:rsid w:val="00446211"/>
    <w:rsid w:val="004726BC"/>
    <w:rsid w:val="00474105"/>
    <w:rsid w:val="00480E6E"/>
    <w:rsid w:val="00486277"/>
    <w:rsid w:val="00494CF6"/>
    <w:rsid w:val="00495F8D"/>
    <w:rsid w:val="004A1FAE"/>
    <w:rsid w:val="004A32FF"/>
    <w:rsid w:val="004A42E8"/>
    <w:rsid w:val="004A7F15"/>
    <w:rsid w:val="004B06EB"/>
    <w:rsid w:val="004B6AD0"/>
    <w:rsid w:val="004C2D5D"/>
    <w:rsid w:val="004C33E1"/>
    <w:rsid w:val="004E01EB"/>
    <w:rsid w:val="004E2794"/>
    <w:rsid w:val="004E6307"/>
    <w:rsid w:val="00510392"/>
    <w:rsid w:val="0051351C"/>
    <w:rsid w:val="00513E2A"/>
    <w:rsid w:val="00515DAB"/>
    <w:rsid w:val="00547506"/>
    <w:rsid w:val="00550AFF"/>
    <w:rsid w:val="0055652F"/>
    <w:rsid w:val="00566A35"/>
    <w:rsid w:val="0056701E"/>
    <w:rsid w:val="005740D7"/>
    <w:rsid w:val="005A0F26"/>
    <w:rsid w:val="005A1B10"/>
    <w:rsid w:val="005A6850"/>
    <w:rsid w:val="005B1B1B"/>
    <w:rsid w:val="005C5932"/>
    <w:rsid w:val="005D3CA7"/>
    <w:rsid w:val="005D4CC1"/>
    <w:rsid w:val="005F4B91"/>
    <w:rsid w:val="005F55D2"/>
    <w:rsid w:val="00613E6E"/>
    <w:rsid w:val="0062312F"/>
    <w:rsid w:val="00625F2C"/>
    <w:rsid w:val="00634051"/>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81BBF"/>
    <w:rsid w:val="0079206B"/>
    <w:rsid w:val="00796076"/>
    <w:rsid w:val="007C0566"/>
    <w:rsid w:val="007C606B"/>
    <w:rsid w:val="007D5C23"/>
    <w:rsid w:val="007E0323"/>
    <w:rsid w:val="007E6A61"/>
    <w:rsid w:val="007F57B2"/>
    <w:rsid w:val="00801140"/>
    <w:rsid w:val="00803404"/>
    <w:rsid w:val="00813174"/>
    <w:rsid w:val="00834955"/>
    <w:rsid w:val="008469F0"/>
    <w:rsid w:val="00847B7D"/>
    <w:rsid w:val="00855B59"/>
    <w:rsid w:val="00860461"/>
    <w:rsid w:val="0086487C"/>
    <w:rsid w:val="00870B20"/>
    <w:rsid w:val="008829F8"/>
    <w:rsid w:val="00885271"/>
    <w:rsid w:val="00885897"/>
    <w:rsid w:val="008A46DB"/>
    <w:rsid w:val="008A6538"/>
    <w:rsid w:val="008C4302"/>
    <w:rsid w:val="008C7056"/>
    <w:rsid w:val="008F3B14"/>
    <w:rsid w:val="00901899"/>
    <w:rsid w:val="0090344B"/>
    <w:rsid w:val="00905715"/>
    <w:rsid w:val="0091321E"/>
    <w:rsid w:val="00913946"/>
    <w:rsid w:val="00917B94"/>
    <w:rsid w:val="0092726B"/>
    <w:rsid w:val="009361BA"/>
    <w:rsid w:val="00944F78"/>
    <w:rsid w:val="009510E7"/>
    <w:rsid w:val="00952C89"/>
    <w:rsid w:val="009571D8"/>
    <w:rsid w:val="00960A88"/>
    <w:rsid w:val="009650EA"/>
    <w:rsid w:val="0097790C"/>
    <w:rsid w:val="0098506E"/>
    <w:rsid w:val="009A44CE"/>
    <w:rsid w:val="009A64BB"/>
    <w:rsid w:val="009C4DFC"/>
    <w:rsid w:val="009D44F8"/>
    <w:rsid w:val="009E3160"/>
    <w:rsid w:val="009F220C"/>
    <w:rsid w:val="009F3B05"/>
    <w:rsid w:val="009F4931"/>
    <w:rsid w:val="00A14534"/>
    <w:rsid w:val="00A16DAA"/>
    <w:rsid w:val="00A24162"/>
    <w:rsid w:val="00A25023"/>
    <w:rsid w:val="00A270EA"/>
    <w:rsid w:val="00A34BA2"/>
    <w:rsid w:val="00A36E64"/>
    <w:rsid w:val="00A36F27"/>
    <w:rsid w:val="00A42E32"/>
    <w:rsid w:val="00A46E63"/>
    <w:rsid w:val="00A50901"/>
    <w:rsid w:val="00A51DC5"/>
    <w:rsid w:val="00A53DE1"/>
    <w:rsid w:val="00A615E1"/>
    <w:rsid w:val="00A755E8"/>
    <w:rsid w:val="00A916D1"/>
    <w:rsid w:val="00A93A5D"/>
    <w:rsid w:val="00AB32F8"/>
    <w:rsid w:val="00AB610B"/>
    <w:rsid w:val="00AD243A"/>
    <w:rsid w:val="00AD360E"/>
    <w:rsid w:val="00AD40FB"/>
    <w:rsid w:val="00AD782D"/>
    <w:rsid w:val="00AD7D69"/>
    <w:rsid w:val="00AE7650"/>
    <w:rsid w:val="00B10EBE"/>
    <w:rsid w:val="00B236F1"/>
    <w:rsid w:val="00B335B7"/>
    <w:rsid w:val="00B50F99"/>
    <w:rsid w:val="00B51D1B"/>
    <w:rsid w:val="00B540F4"/>
    <w:rsid w:val="00B60FD0"/>
    <w:rsid w:val="00B622DF"/>
    <w:rsid w:val="00B6332A"/>
    <w:rsid w:val="00B81760"/>
    <w:rsid w:val="00B83F69"/>
    <w:rsid w:val="00B8494C"/>
    <w:rsid w:val="00B858FE"/>
    <w:rsid w:val="00BA1546"/>
    <w:rsid w:val="00BB4E51"/>
    <w:rsid w:val="00BD431F"/>
    <w:rsid w:val="00BE423E"/>
    <w:rsid w:val="00BF61AC"/>
    <w:rsid w:val="00C438FE"/>
    <w:rsid w:val="00C47FA6"/>
    <w:rsid w:val="00C50E0A"/>
    <w:rsid w:val="00C524EF"/>
    <w:rsid w:val="00C57FC6"/>
    <w:rsid w:val="00C66A7D"/>
    <w:rsid w:val="00C67D4D"/>
    <w:rsid w:val="00C779DA"/>
    <w:rsid w:val="00C814F7"/>
    <w:rsid w:val="00CA4B4D"/>
    <w:rsid w:val="00CB35C3"/>
    <w:rsid w:val="00CD31F5"/>
    <w:rsid w:val="00CD323D"/>
    <w:rsid w:val="00CE4030"/>
    <w:rsid w:val="00CE64B3"/>
    <w:rsid w:val="00CF1A49"/>
    <w:rsid w:val="00D0630C"/>
    <w:rsid w:val="00D243A9"/>
    <w:rsid w:val="00D305E5"/>
    <w:rsid w:val="00D37CD3"/>
    <w:rsid w:val="00D5145C"/>
    <w:rsid w:val="00D66A52"/>
    <w:rsid w:val="00D66EFA"/>
    <w:rsid w:val="00D72A2D"/>
    <w:rsid w:val="00D75D79"/>
    <w:rsid w:val="00D77685"/>
    <w:rsid w:val="00D81901"/>
    <w:rsid w:val="00D9521A"/>
    <w:rsid w:val="00DA3914"/>
    <w:rsid w:val="00DA59AA"/>
    <w:rsid w:val="00DA6562"/>
    <w:rsid w:val="00DB6915"/>
    <w:rsid w:val="00DB7E1E"/>
    <w:rsid w:val="00DC1B78"/>
    <w:rsid w:val="00DC2A2F"/>
    <w:rsid w:val="00DC4551"/>
    <w:rsid w:val="00DC600B"/>
    <w:rsid w:val="00DE03FF"/>
    <w:rsid w:val="00DE0FAA"/>
    <w:rsid w:val="00DE136D"/>
    <w:rsid w:val="00DE6534"/>
    <w:rsid w:val="00DF4D6C"/>
    <w:rsid w:val="00E01923"/>
    <w:rsid w:val="00E14003"/>
    <w:rsid w:val="00E14498"/>
    <w:rsid w:val="00E2397A"/>
    <w:rsid w:val="00E254DB"/>
    <w:rsid w:val="00E300FC"/>
    <w:rsid w:val="00E362DB"/>
    <w:rsid w:val="00E5632B"/>
    <w:rsid w:val="00E70240"/>
    <w:rsid w:val="00E71E6B"/>
    <w:rsid w:val="00E77569"/>
    <w:rsid w:val="00E81CC5"/>
    <w:rsid w:val="00E85A87"/>
    <w:rsid w:val="00E85B4A"/>
    <w:rsid w:val="00E9528E"/>
    <w:rsid w:val="00E957C9"/>
    <w:rsid w:val="00EA5099"/>
    <w:rsid w:val="00EA6B98"/>
    <w:rsid w:val="00EC1351"/>
    <w:rsid w:val="00EC4CBF"/>
    <w:rsid w:val="00EE2CA8"/>
    <w:rsid w:val="00EF17E8"/>
    <w:rsid w:val="00EF51D9"/>
    <w:rsid w:val="00F130DD"/>
    <w:rsid w:val="00F179BA"/>
    <w:rsid w:val="00F24884"/>
    <w:rsid w:val="00F476C4"/>
    <w:rsid w:val="00F61DF9"/>
    <w:rsid w:val="00F81960"/>
    <w:rsid w:val="00F82D69"/>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DB8A9"/>
  <w15:chartTrackingRefBased/>
  <w15:docId w15:val="{C5D6F5AF-A1EF-47F6-AE69-DCA91B46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233"/>
    <w:rPr>
      <w:color w:val="605E5C"/>
      <w:shd w:val="clear" w:color="auto" w:fill="E1DFDD"/>
    </w:rPr>
  </w:style>
  <w:style w:type="character" w:customStyle="1" w:styleId="lt-line-clampline">
    <w:name w:val="lt-line-clamp__line"/>
    <w:basedOn w:val="DefaultParagraphFont"/>
    <w:rsid w:val="00813174"/>
  </w:style>
  <w:style w:type="paragraph" w:customStyle="1" w:styleId="bulletedlist">
    <w:name w:val="bulleted list"/>
    <w:basedOn w:val="Normal"/>
    <w:rsid w:val="008C4302"/>
    <w:pPr>
      <w:numPr>
        <w:numId w:val="22"/>
      </w:numPr>
      <w:spacing w:before="40" w:after="80" w:line="220" w:lineRule="exact"/>
    </w:pPr>
    <w:rPr>
      <w:rFonts w:ascii="Tahoma" w:eastAsia="Times New Roman" w:hAnsi="Tahoma" w:cs="Arial"/>
      <w:color w:val="auto"/>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neha-verma-4981a9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ha.p\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42B996A63946A89C3CF82AD7E4F0BE"/>
        <w:category>
          <w:name w:val="General"/>
          <w:gallery w:val="placeholder"/>
        </w:category>
        <w:types>
          <w:type w:val="bbPlcHdr"/>
        </w:types>
        <w:behaviors>
          <w:behavior w:val="content"/>
        </w:behaviors>
        <w:guid w:val="{33EB1FD1-D4F3-4B9B-940F-79036F95F8F5}"/>
      </w:docPartPr>
      <w:docPartBody>
        <w:p w:rsidR="00D7200E" w:rsidRDefault="006F3345">
          <w:pPr>
            <w:pStyle w:val="6E42B996A63946A89C3CF82AD7E4F0BE"/>
          </w:pPr>
          <w:r w:rsidRPr="00CF1A49">
            <w:t>·</w:t>
          </w:r>
        </w:p>
      </w:docPartBody>
    </w:docPart>
    <w:docPart>
      <w:docPartPr>
        <w:name w:val="EF474B1E432049BAAA550A2ED788975D"/>
        <w:category>
          <w:name w:val="General"/>
          <w:gallery w:val="placeholder"/>
        </w:category>
        <w:types>
          <w:type w:val="bbPlcHdr"/>
        </w:types>
        <w:behaviors>
          <w:behavior w:val="content"/>
        </w:behaviors>
        <w:guid w:val="{DC0A9EBC-8CF2-4E52-B8B8-1093DC471862}"/>
      </w:docPartPr>
      <w:docPartBody>
        <w:p w:rsidR="00D7200E" w:rsidRDefault="006F3345">
          <w:pPr>
            <w:pStyle w:val="EF474B1E432049BAAA550A2ED788975D"/>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45"/>
    <w:rsid w:val="0003435C"/>
    <w:rsid w:val="00235668"/>
    <w:rsid w:val="00435A05"/>
    <w:rsid w:val="005316B8"/>
    <w:rsid w:val="006F3345"/>
    <w:rsid w:val="0074383B"/>
    <w:rsid w:val="00760DE3"/>
    <w:rsid w:val="009262A4"/>
    <w:rsid w:val="00D7200E"/>
    <w:rsid w:val="00DC2E30"/>
    <w:rsid w:val="00E1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7CC7E78B8841B8AA33F3A5A7FA74AD">
    <w:name w:val="F37CC7E78B8841B8AA33F3A5A7FA74AD"/>
  </w:style>
  <w:style w:type="character" w:styleId="IntenseEmphasis">
    <w:name w:val="Intense Emphasis"/>
    <w:basedOn w:val="DefaultParagraphFont"/>
    <w:uiPriority w:val="2"/>
    <w:rPr>
      <w:b/>
      <w:iCs/>
      <w:color w:val="262626" w:themeColor="text1" w:themeTint="D9"/>
    </w:rPr>
  </w:style>
  <w:style w:type="paragraph" w:customStyle="1" w:styleId="7B8B9E41E4A1431E9F546BDC8BE3A740">
    <w:name w:val="7B8B9E41E4A1431E9F546BDC8BE3A740"/>
  </w:style>
  <w:style w:type="paragraph" w:customStyle="1" w:styleId="651A8E61C358479AB6057A6E400D0AAD">
    <w:name w:val="651A8E61C358479AB6057A6E400D0AAD"/>
  </w:style>
  <w:style w:type="paragraph" w:customStyle="1" w:styleId="6E42B996A63946A89C3CF82AD7E4F0BE">
    <w:name w:val="6E42B996A63946A89C3CF82AD7E4F0BE"/>
  </w:style>
  <w:style w:type="paragraph" w:customStyle="1" w:styleId="43CA2AE07F424332BDEFA0DAB258D335">
    <w:name w:val="43CA2AE07F424332BDEFA0DAB258D335"/>
  </w:style>
  <w:style w:type="paragraph" w:customStyle="1" w:styleId="A084B519730F4817AB6138163FF0EFAD">
    <w:name w:val="A084B519730F4817AB6138163FF0EFAD"/>
  </w:style>
  <w:style w:type="paragraph" w:customStyle="1" w:styleId="979519940D0F4E8AA533094DA0B83183">
    <w:name w:val="979519940D0F4E8AA533094DA0B83183"/>
  </w:style>
  <w:style w:type="paragraph" w:customStyle="1" w:styleId="897AEB7A69E847809025545F46A59392">
    <w:name w:val="897AEB7A69E847809025545F46A59392"/>
  </w:style>
  <w:style w:type="paragraph" w:customStyle="1" w:styleId="4A6F81757A3949C4A846D1F229E4B0FA">
    <w:name w:val="4A6F81757A3949C4A846D1F229E4B0FA"/>
  </w:style>
  <w:style w:type="paragraph" w:customStyle="1" w:styleId="44717C3BE3BE48E9A1371B1AC8C9716E">
    <w:name w:val="44717C3BE3BE48E9A1371B1AC8C9716E"/>
  </w:style>
  <w:style w:type="paragraph" w:customStyle="1" w:styleId="E8E49CFCD46B4CF8B75DBEAAFA3D0D19">
    <w:name w:val="E8E49CFCD46B4CF8B75DBEAAFA3D0D19"/>
  </w:style>
  <w:style w:type="paragraph" w:customStyle="1" w:styleId="EF474B1E432049BAAA550A2ED788975D">
    <w:name w:val="EF474B1E432049BAAA550A2ED788975D"/>
  </w:style>
  <w:style w:type="paragraph" w:customStyle="1" w:styleId="72DB5C87DB6648D99380AEDA1DAD3690">
    <w:name w:val="72DB5C87DB6648D99380AEDA1DAD3690"/>
  </w:style>
  <w:style w:type="paragraph" w:customStyle="1" w:styleId="7B6E1A064A6D4DEAAD45CED294729E71">
    <w:name w:val="7B6E1A064A6D4DEAAD45CED294729E71"/>
  </w:style>
  <w:style w:type="paragraph" w:customStyle="1" w:styleId="9DDDD5EE16BD408DB9AAC40B54819E13">
    <w:name w:val="9DDDD5EE16BD408DB9AAC40B54819E13"/>
  </w:style>
  <w:style w:type="character" w:styleId="SubtleReference">
    <w:name w:val="Subtle Reference"/>
    <w:basedOn w:val="DefaultParagraphFont"/>
    <w:uiPriority w:val="10"/>
    <w:qFormat/>
    <w:rPr>
      <w:b/>
      <w:caps w:val="0"/>
      <w:smallCaps/>
      <w:color w:val="595959" w:themeColor="text1" w:themeTint="A6"/>
    </w:rPr>
  </w:style>
  <w:style w:type="paragraph" w:customStyle="1" w:styleId="E744770BE17A4A358F5AF0A88E77FFF5">
    <w:name w:val="E744770BE17A4A358F5AF0A88E77FFF5"/>
  </w:style>
  <w:style w:type="paragraph" w:customStyle="1" w:styleId="59F2F62CEB9B495E8376626C71988305">
    <w:name w:val="59F2F62CEB9B495E8376626C71988305"/>
  </w:style>
  <w:style w:type="paragraph" w:customStyle="1" w:styleId="93DAE599F99E415C9996B6A7E87319DB">
    <w:name w:val="93DAE599F99E415C9996B6A7E87319DB"/>
  </w:style>
  <w:style w:type="paragraph" w:customStyle="1" w:styleId="65F70731183242F787AF1E9E1275054E">
    <w:name w:val="65F70731183242F787AF1E9E1275054E"/>
  </w:style>
  <w:style w:type="paragraph" w:customStyle="1" w:styleId="B650C8CC8A024858ADD204D4E52F5012">
    <w:name w:val="B650C8CC8A024858ADD204D4E52F5012"/>
  </w:style>
  <w:style w:type="paragraph" w:customStyle="1" w:styleId="BF618EAE3E2C49DB9528116B717B8AA3">
    <w:name w:val="BF618EAE3E2C49DB9528116B717B8AA3"/>
  </w:style>
  <w:style w:type="paragraph" w:customStyle="1" w:styleId="5BB9A9D48B6D4C6D944BDDD66EB0C0FD">
    <w:name w:val="5BB9A9D48B6D4C6D944BDDD66EB0C0FD"/>
  </w:style>
  <w:style w:type="paragraph" w:customStyle="1" w:styleId="8B41D63CDA8C42329C78108C6092AEDE">
    <w:name w:val="8B41D63CDA8C42329C78108C6092AEDE"/>
  </w:style>
  <w:style w:type="paragraph" w:customStyle="1" w:styleId="4793862CC9FB42148FB5C8A18329F2E9">
    <w:name w:val="4793862CC9FB42148FB5C8A18329F2E9"/>
  </w:style>
  <w:style w:type="paragraph" w:customStyle="1" w:styleId="97FC7DEE83F24949BEB77A07854E9DA3">
    <w:name w:val="97FC7DEE83F24949BEB77A07854E9DA3"/>
  </w:style>
  <w:style w:type="paragraph" w:customStyle="1" w:styleId="DA3390C0D0B44790B132A4D6E14DB060">
    <w:name w:val="DA3390C0D0B44790B132A4D6E14DB060"/>
  </w:style>
  <w:style w:type="paragraph" w:customStyle="1" w:styleId="5EC250C9BA2C4CECB34AAE630599C703">
    <w:name w:val="5EC250C9BA2C4CECB34AAE630599C703"/>
  </w:style>
  <w:style w:type="paragraph" w:customStyle="1" w:styleId="6ED6963DAD2249E5A4E93530FDA2A858">
    <w:name w:val="6ED6963DAD2249E5A4E93530FDA2A858"/>
  </w:style>
  <w:style w:type="paragraph" w:customStyle="1" w:styleId="2341D24624584DFCB188D4670D5FACBD">
    <w:name w:val="2341D24624584DFCB188D4670D5FACBD"/>
  </w:style>
  <w:style w:type="paragraph" w:customStyle="1" w:styleId="1958435DF66242EAB5FB45AFAF6F6FE5">
    <w:name w:val="1958435DF66242EAB5FB45AFAF6F6FE5"/>
  </w:style>
  <w:style w:type="paragraph" w:customStyle="1" w:styleId="160C427D90C74208BFD8399525FB935C">
    <w:name w:val="160C427D90C74208BFD8399525FB935C"/>
  </w:style>
  <w:style w:type="paragraph" w:customStyle="1" w:styleId="3A1783D7E02C4E908B3B9D17CCDC2AD1">
    <w:name w:val="3A1783D7E02C4E908B3B9D17CCDC2AD1"/>
  </w:style>
  <w:style w:type="paragraph" w:customStyle="1" w:styleId="5170719EC170406E9CDAA7A6B89CDC54">
    <w:name w:val="5170719EC170406E9CDAA7A6B89CDC54"/>
  </w:style>
  <w:style w:type="paragraph" w:customStyle="1" w:styleId="1A36806D3F034338A7344203BAC74872">
    <w:name w:val="1A36806D3F034338A7344203BAC74872"/>
  </w:style>
  <w:style w:type="paragraph" w:customStyle="1" w:styleId="891DC273DA6442C5AC2258000EB23CB9">
    <w:name w:val="891DC273DA6442C5AC2258000EB23CB9"/>
  </w:style>
  <w:style w:type="paragraph" w:customStyle="1" w:styleId="86ED6BD227A9481B88572A100A7EB20B">
    <w:name w:val="86ED6BD227A9481B88572A100A7EB20B"/>
  </w:style>
  <w:style w:type="paragraph" w:customStyle="1" w:styleId="BC442ADA083E4A78AA8796084EB401B9">
    <w:name w:val="BC442ADA083E4A78AA8796084EB401B9"/>
  </w:style>
  <w:style w:type="paragraph" w:customStyle="1" w:styleId="F3E85D64BB1F4C4AAFF1D255B5C430A9">
    <w:name w:val="F3E85D64BB1F4C4AAFF1D255B5C430A9"/>
  </w:style>
  <w:style w:type="paragraph" w:customStyle="1" w:styleId="C048F444FEF54869A48E4B7A33EC4FD1">
    <w:name w:val="C048F444FEF54869A48E4B7A33EC4FD1"/>
  </w:style>
  <w:style w:type="paragraph" w:customStyle="1" w:styleId="692F42BEE66042EE94E60FC7725C4E0E">
    <w:name w:val="692F42BEE66042EE94E60FC7725C4E0E"/>
  </w:style>
  <w:style w:type="paragraph" w:customStyle="1" w:styleId="89F766A3795D45F4B1726529355E45D3">
    <w:name w:val="89F766A3795D45F4B1726529355E45D3"/>
  </w:style>
  <w:style w:type="paragraph" w:customStyle="1" w:styleId="B7E9F70652C1449883CEF36BAE073051">
    <w:name w:val="B7E9F70652C1449883CEF36BAE073051"/>
    <w:rsid w:val="00D7200E"/>
  </w:style>
  <w:style w:type="paragraph" w:customStyle="1" w:styleId="479DF03C706E45D186905E987EF150C1">
    <w:name w:val="479DF03C706E45D186905E987EF150C1"/>
    <w:rsid w:val="00D7200E"/>
  </w:style>
  <w:style w:type="paragraph" w:customStyle="1" w:styleId="C489E2C718AC4A1C8264FF024C29C22F">
    <w:name w:val="C489E2C718AC4A1C8264FF024C29C22F"/>
    <w:rsid w:val="00D7200E"/>
  </w:style>
  <w:style w:type="paragraph" w:customStyle="1" w:styleId="A8B36B9471514835AC1F5BD3332A017A">
    <w:name w:val="A8B36B9471514835AC1F5BD3332A017A"/>
    <w:rsid w:val="00D7200E"/>
  </w:style>
  <w:style w:type="paragraph" w:customStyle="1" w:styleId="D4501183746F4FFE9D275165FFA04F01">
    <w:name w:val="D4501183746F4FFE9D275165FFA04F01"/>
    <w:rsid w:val="00D7200E"/>
  </w:style>
  <w:style w:type="paragraph" w:customStyle="1" w:styleId="8AC6ABCA3EAD4FB3A54CFBC9D847061A">
    <w:name w:val="8AC6ABCA3EAD4FB3A54CFBC9D847061A"/>
    <w:rsid w:val="00D7200E"/>
  </w:style>
  <w:style w:type="paragraph" w:customStyle="1" w:styleId="A9D7C1C33A62442CA245672316D4795C">
    <w:name w:val="A9D7C1C33A62442CA245672316D4795C"/>
    <w:rsid w:val="00D72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595</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dc:creator>
  <cp:keywords/>
  <dc:description/>
  <cp:lastModifiedBy>Neha P</cp:lastModifiedBy>
  <cp:revision>66</cp:revision>
  <dcterms:created xsi:type="dcterms:W3CDTF">2019-04-24T04:56:00Z</dcterms:created>
  <dcterms:modified xsi:type="dcterms:W3CDTF">2020-01-08T18:13:00Z</dcterms:modified>
  <cp:category/>
</cp:coreProperties>
</file>